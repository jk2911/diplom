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06C6" w14:textId="77777777" w:rsidR="00831E35" w:rsidRPr="00B54FC2" w:rsidRDefault="009B0969" w:rsidP="00831E35">
      <w:pPr>
        <w:jc w:val="left"/>
        <w:rPr>
          <w:lang w:val="ru-RU"/>
        </w:rPr>
      </w:pPr>
      <w:r w:rsidRPr="00C61839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E1695A" wp14:editId="5293602F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4013" name="Группа 4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4014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667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6C10D5" w:rsidRPr="0071310C" w14:paraId="444C9FBC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6DAC1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FDCB9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739466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10FC2C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70C2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8960A0" w14:textId="77777777" w:rsidR="006C10D5" w:rsidRPr="00865700" w:rsidRDefault="006C10D5" w:rsidP="00761814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38190D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5</w:t>
                                    </w:r>
                                    <w:r w:rsidR="00BF3512">
                                      <w:rPr>
                                        <w:i/>
                                        <w:sz w:val="24"/>
                                      </w:rPr>
                                      <w:t>.00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</w:rPr>
                                      <w:t>.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6C10D5" w:rsidRPr="0071310C" w14:paraId="7FBBC86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98BF5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08654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5E20AE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876B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8F63F0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A1AA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69F1233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04FD5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7833FE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6F905C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1E147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2C420C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EEBDB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58503AC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E1F4D6" w14:textId="77777777" w:rsidR="006C10D5" w:rsidRPr="0038190D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Разраб</w:t>
                                    </w:r>
                                    <w:proofErr w:type="spellEnd"/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7AA47D" w14:textId="77777777" w:rsidR="006C10D5" w:rsidRPr="0038190D" w:rsidRDefault="0038190D" w:rsidP="002D0214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Дунаева</w:t>
                                    </w:r>
                                    <w:r w:rsidR="00147CDE"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  <w:r w:rsidR="00147CDE"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="006C10D5"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514B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F8B15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B8DA15" w14:textId="77777777" w:rsidR="00AE1E9E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Таблица расчет</w:t>
                                    </w:r>
                                    <w:r w:rsidR="0038190D"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ов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 xml:space="preserve"> экономических </w:t>
                                    </w:r>
                                  </w:p>
                                  <w:p w14:paraId="2393324B" w14:textId="77777777" w:rsidR="006C10D5" w:rsidRPr="0038190D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показателей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D38D7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proofErr w:type="spellEnd"/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7A88E3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E2652D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6C10D5" w:rsidRPr="0071310C" w14:paraId="1123FA60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A0F1" w14:textId="77777777" w:rsidR="006C10D5" w:rsidRPr="0038190D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Пров</w:t>
                                    </w:r>
                                    <w:r w:rsidR="00BE5521"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ер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E7088E" w14:textId="77777777" w:rsidR="006C10D5" w:rsidRPr="0038190D" w:rsidRDefault="0038190D" w:rsidP="00876213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Дубовик</w:t>
                                    </w:r>
                                    <w:r w:rsidR="00147CDE"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М</w:t>
                                    </w:r>
                                    <w:r w:rsidR="00147CDE"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="00147CDE"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0029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0D80A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5CC868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D811046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5B5A4D1B" w14:textId="77777777" w:rsidR="006C10D5" w:rsidRPr="002D0214" w:rsidRDefault="00E45A61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CF26E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FD35D6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071E59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D7C4C" w:rsidRPr="0071310C" w14:paraId="3F05F88B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48F7A3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Консульт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50FBFD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Семенова Л.С.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F3B" w14:textId="77777777" w:rsidR="002D7C4C" w:rsidRPr="001B11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1DFEBA" w14:textId="77777777" w:rsidR="002D7C4C" w:rsidRPr="001B11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C1D574" w14:textId="77777777" w:rsidR="002D7C4C" w:rsidRPr="001B11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6793D" w14:textId="77777777" w:rsidR="002D7C4C" w:rsidRPr="001B111B" w:rsidRDefault="002D7C4C" w:rsidP="002D7C4C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74218013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, 2023</w:t>
                                    </w:r>
                                  </w:p>
                                </w:tc>
                              </w:tr>
                              <w:tr w:rsidR="002D7C4C" w:rsidRPr="0071310C" w14:paraId="7C38829A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1CCF1A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41F3C8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Николайчук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 xml:space="preserve"> А.Н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32299A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2F301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E14328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DA2E8B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2D7C4C" w:rsidRPr="0071310C" w14:paraId="1ABEDA75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F754BE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Ут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верд</w:t>
                                    </w:r>
                                    <w:proofErr w:type="spellEnd"/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7ACE2D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443CF6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36E13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02BE66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4F0D52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CF81EA" w14:textId="77777777" w:rsidR="006C10D5" w:rsidRPr="0071310C" w:rsidRDefault="006C10D5" w:rsidP="006C10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5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6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7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8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1695A" id="Группа 4013" o:spid="_x0000_s1026" style="position:absolute;margin-left:53.85pt;margin-top:14.25pt;width:524.4pt;height:807.85pt;z-index:251671552;mso-position-horizontal-relative:page;mso-position-vertical-relative:page;mso-width-relative:margin;mso-height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667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6C10D5" w:rsidRPr="0071310C" w14:paraId="444C9FBC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6DAC1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FDCB9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739466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10FC2C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70C2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F8960A0" w14:textId="77777777" w:rsidR="006C10D5" w:rsidRPr="00865700" w:rsidRDefault="006C10D5" w:rsidP="00761814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38190D">
                                <w:rPr>
                                  <w:i/>
                                  <w:sz w:val="24"/>
                                  <w:lang w:val="ru-RU"/>
                                </w:rPr>
                                <w:t>5</w:t>
                              </w:r>
                              <w:r w:rsidR="00BF3512">
                                <w:rPr>
                                  <w:i/>
                                  <w:sz w:val="24"/>
                                </w:rPr>
                                <w:t>.00</w:t>
                              </w:r>
                              <w:r w:rsidR="0086570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865700"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6C10D5" w:rsidRPr="0071310C" w14:paraId="7FBBC86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98BF5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08654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5E20AE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876B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8F63F0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A1AA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69F1233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04FD5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7833FE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6F905C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1E147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2C420C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EEBDB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58503AC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E1F4D6" w14:textId="77777777" w:rsidR="006C10D5" w:rsidRPr="0038190D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7AA47D" w14:textId="77777777" w:rsidR="006C10D5" w:rsidRPr="0038190D" w:rsidRDefault="0038190D" w:rsidP="002D0214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Дунаева</w:t>
                              </w:r>
                              <w:r w:rsidR="00147CDE"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  <w:r w:rsidR="00147CDE"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="006C10D5"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514B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F8B15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B8DA15" w14:textId="77777777" w:rsidR="00AE1E9E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Таблица расчет</w:t>
                              </w:r>
                              <w:r w:rsidR="0038190D"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ов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 xml:space="preserve"> экономических </w:t>
                              </w:r>
                            </w:p>
                            <w:p w14:paraId="2393324B" w14:textId="77777777" w:rsidR="006C10D5" w:rsidRPr="0038190D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показателей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D38D7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7A88E3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E2652D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6C10D5" w:rsidRPr="0071310C" w14:paraId="1123FA60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A0F1" w14:textId="77777777" w:rsidR="006C10D5" w:rsidRPr="0038190D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Пров</w:t>
                              </w:r>
                              <w:r w:rsidR="00BE5521"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ер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E7088E" w14:textId="77777777" w:rsidR="006C10D5" w:rsidRPr="0038190D" w:rsidRDefault="0038190D" w:rsidP="00876213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Дубовик</w:t>
                              </w:r>
                              <w:r w:rsidR="00147CDE"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М</w:t>
                              </w:r>
                              <w:r w:rsidR="00147CDE"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="00147CDE"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0029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0D80A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5CC868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D811046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5B5A4D1B" w14:textId="77777777" w:rsidR="006C10D5" w:rsidRPr="002D0214" w:rsidRDefault="00E45A61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CF26E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FD35D6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071E59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2D7C4C" w:rsidRPr="0071310C" w14:paraId="3F05F88B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48F7A3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50FBFD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Семенова Л.С.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F3B" w14:textId="77777777" w:rsidR="002D7C4C" w:rsidRPr="001B11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1DFEBA" w14:textId="77777777" w:rsidR="002D7C4C" w:rsidRPr="001B11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C1D574" w14:textId="77777777" w:rsidR="002D7C4C" w:rsidRPr="001B11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26793D" w14:textId="77777777" w:rsidR="002D7C4C" w:rsidRPr="001B111B" w:rsidRDefault="002D7C4C" w:rsidP="002D7C4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74218013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, 2023</w:t>
                              </w:r>
                            </w:p>
                          </w:tc>
                        </w:tr>
                        <w:tr w:rsidR="002D7C4C" w:rsidRPr="0071310C" w14:paraId="7C38829A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1CCF1A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41F3C8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Николайчук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 xml:space="preserve"> А.Н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32299A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2F301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E14328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DA2E8B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2D7C4C" w:rsidRPr="0071310C" w14:paraId="1ABEDA75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F754BE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Ут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верд</w:t>
                              </w:r>
                              <w:proofErr w:type="spellEnd"/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7ACE2D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443CF6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36E13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02BE66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4F0D52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6CF81EA" w14:textId="77777777" w:rsidR="006C10D5" w:rsidRPr="0071310C" w:rsidRDefault="006C10D5" w:rsidP="006C10D5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6FE8A395" w14:textId="77777777" w:rsidR="00B54FC2" w:rsidRDefault="00B54FC2">
      <w:pPr>
        <w:jc w:val="left"/>
        <w:rPr>
          <w:lang w:val="ru-RU"/>
        </w:rPr>
      </w:pPr>
    </w:p>
    <w:p w14:paraId="4AD87A2C" w14:textId="77777777" w:rsidR="00B04585" w:rsidRDefault="00B0458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DD3CB50" w14:textId="77777777" w:rsidR="00B04585" w:rsidRDefault="00AE0D88">
      <w:pPr>
        <w:jc w:val="left"/>
        <w:rPr>
          <w:lang w:val="ru-RU"/>
        </w:rPr>
      </w:pPr>
      <w:r w:rsidRPr="00147CDE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DDD7A4" wp14:editId="2BA6B65A">
                <wp:simplePos x="0" y="0"/>
                <wp:positionH relativeFrom="column">
                  <wp:posOffset>-2731135</wp:posOffset>
                </wp:positionH>
                <wp:positionV relativeFrom="paragraph">
                  <wp:posOffset>3639820</wp:posOffset>
                </wp:positionV>
                <wp:extent cx="86836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8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3CDC" w14:textId="77777777" w:rsidR="00AE0D88" w:rsidRDefault="00AE0D88" w:rsidP="00AE0D88"/>
                          <w:tbl>
                            <w:tblPr>
                              <w:tblStyle w:val="af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888"/>
                              <w:gridCol w:w="4019"/>
                            </w:tblGrid>
                            <w:tr w:rsidR="00AE0D88" w:rsidRPr="002D29ED" w14:paraId="5979F7BB" w14:textId="77777777" w:rsidTr="006E0C08"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7888" w:type="dxa"/>
                                </w:tcPr>
                                <w:p w14:paraId="7D52CF70" w14:textId="77777777" w:rsidR="00AE0D88" w:rsidRPr="00147CDE" w:rsidRDefault="00AE0D88" w:rsidP="00147CDE">
                                  <w:pPr>
                                    <w:ind w:firstLine="34"/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</w:pPr>
                                  <w:proofErr w:type="spellStart"/>
                                  <w:r w:rsidRPr="00147CDE"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  <w:t>Наименование</w:t>
                                  </w:r>
                                  <w:proofErr w:type="spellEnd"/>
                                  <w:r w:rsidRPr="00147CDE"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7CDE"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  <w:t>показателя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14:paraId="6CECF4D8" w14:textId="77777777" w:rsidR="00AE0D88" w:rsidRPr="00147CDE" w:rsidRDefault="00AE0D88" w:rsidP="00147CDE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</w:pPr>
                                  <w:proofErr w:type="spellStart"/>
                                  <w:r w:rsidRPr="00147CDE"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  <w:t>Значение</w:t>
                                  </w:r>
                                  <w:proofErr w:type="spellEnd"/>
                                  <w:r w:rsidRPr="00147CDE"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7CDE"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  <w:t>показателя</w:t>
                                  </w:r>
                                  <w:proofErr w:type="spellEnd"/>
                                </w:p>
                              </w:tc>
                            </w:tr>
                            <w:tr w:rsidR="00AE1E9E" w:rsidRPr="002D29ED" w14:paraId="382A553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21A51D" w14:textId="77777777" w:rsidR="00AE1E9E" w:rsidRPr="00AE1E9E" w:rsidRDefault="00AE1E9E" w:rsidP="00AE1E9E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Время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разработки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, ч.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C81DC2" w14:textId="77777777" w:rsidR="00AE1E9E" w:rsidRPr="00AE1E9E" w:rsidRDefault="00AE1E9E" w:rsidP="00AE1E9E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val="en-US" w:eastAsia="ru-RU"/>
                                    </w:rPr>
                                    <w:t>602</w:t>
                                  </w:r>
                                </w:p>
                              </w:tc>
                            </w:tr>
                            <w:tr w:rsidR="00AE1E9E" w:rsidRPr="002D29ED" w14:paraId="14D5B767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152D73" w14:textId="77777777" w:rsidR="00AE1E9E" w:rsidRPr="00AE1E9E" w:rsidRDefault="00AE1E9E" w:rsidP="00AE1E9E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Количество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разработчиков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чел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7D6D46" w14:textId="77777777" w:rsidR="00AE1E9E" w:rsidRPr="00AE1E9E" w:rsidRDefault="00AE1E9E" w:rsidP="00AE1E9E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E1E9E" w:rsidRPr="002D29ED" w14:paraId="5FAE0B0C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E99AE5" w14:textId="77777777" w:rsidR="00AE1E9E" w:rsidRPr="00AE1E9E" w:rsidRDefault="00AE1E9E" w:rsidP="00AE1E9E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Основная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заработная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плата,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E83109" w14:textId="77777777" w:rsidR="00AE1E9E" w:rsidRPr="00AE1E9E" w:rsidRDefault="00AE1E9E" w:rsidP="00AE1E9E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m:oMath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="Calibri" w:hAnsi="Times New Roman" w:cs="Times New Roman"/>
                                      </w:rPr>
                                      <m:t>8127</m:t>
                                    </m:r>
                                  </m:oMath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val="en-US" w:eastAsia="ru-RU"/>
                                    </w:rPr>
                                    <w:t>,00</w:t>
                                  </w:r>
                                </w:p>
                              </w:tc>
                            </w:tr>
                            <w:tr w:rsidR="00AE1E9E" w:rsidRPr="002D29ED" w14:paraId="6D42D9C0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EAB0F7" w14:textId="77777777" w:rsidR="00AE1E9E" w:rsidRPr="00AE1E9E" w:rsidRDefault="00AE1E9E" w:rsidP="00AE1E9E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Дополнительная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заработная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плата,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93B2E4" w14:textId="77777777" w:rsidR="00AE1E9E" w:rsidRPr="00AE1E9E" w:rsidRDefault="00AE1E9E" w:rsidP="00AE1E9E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val="en-US" w:eastAsia="ru-RU"/>
                                    </w:rPr>
                                    <w:t>8</w:t>
                                  </w: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1</w:t>
                                  </w: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val="en-US" w:eastAsia="ru-RU"/>
                                    </w:rPr>
                                    <w:t>2,</w:t>
                                  </w: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7</w:t>
                                  </w: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val="en-US" w:eastAsia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E1E9E" w:rsidRPr="002D29ED" w14:paraId="50D9152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A87D95" w14:textId="77777777" w:rsidR="00AE1E9E" w:rsidRPr="00AE1E9E" w:rsidRDefault="00AE1E9E" w:rsidP="00AE1E9E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Отчисления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в Фонд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социальной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защиты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населения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, р</w:t>
                                  </w: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  <w:t>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E68716" w14:textId="77777777" w:rsidR="00AE1E9E" w:rsidRPr="00AE1E9E" w:rsidRDefault="00AE1E9E" w:rsidP="00AE1E9E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  <w:t>3039,49</w:t>
                                  </w:r>
                                </w:p>
                              </w:tc>
                            </w:tr>
                            <w:tr w:rsidR="00AE1E9E" w:rsidRPr="002D29ED" w14:paraId="1320FCF1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0E7CC6" w14:textId="77777777" w:rsidR="00AE1E9E" w:rsidRPr="00AE1E9E" w:rsidRDefault="00AE1E9E" w:rsidP="00AE1E9E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Отчисления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в БРУСП «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Белгосстрах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»,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D58375" w14:textId="77777777" w:rsidR="00AE1E9E" w:rsidRPr="00AE1E9E" w:rsidRDefault="00AE1E9E" w:rsidP="00AE1E9E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val="en-US" w:eastAsia="ru-RU"/>
                                    </w:rPr>
                                    <w:t>5</w:t>
                                  </w: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3</w:t>
                                  </w: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val="en-US" w:eastAsia="ru-RU"/>
                                    </w:rPr>
                                    <w:t>,6</w:t>
                                  </w:r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E1E9E" w:rsidRPr="002D29ED" w14:paraId="3A75E421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94706E" w14:textId="77777777" w:rsidR="00AE1E9E" w:rsidRPr="00AE1E9E" w:rsidRDefault="00AE1E9E" w:rsidP="00AE1E9E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Прочие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прямые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затраты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AA25B9" w14:textId="77777777" w:rsidR="00AE1E9E" w:rsidRPr="00AE1E9E" w:rsidRDefault="00AE1E9E" w:rsidP="00AE1E9E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AE1E9E">
                                    <w:rPr>
                                      <w:rFonts w:ascii="Times New Roman" w:eastAsia="Calibri" w:hAnsi="Times New Roman" w:cs="Times New Roman"/>
                                    </w:rPr>
                                    <w:t>556</w:t>
                                  </w:r>
                                  <w:r w:rsidRPr="00AE1E9E">
                                    <w:rPr>
                                      <w:rFonts w:ascii="Times New Roman" w:eastAsia="Calibri" w:hAnsi="Times New Roman" w:cs="Times New Roman"/>
                                      <w:lang w:val="en-US"/>
                                    </w:rPr>
                                    <w:t>,00</w:t>
                                  </w:r>
                                </w:p>
                              </w:tc>
                            </w:tr>
                            <w:tr w:rsidR="00AE1E9E" w:rsidRPr="002D29ED" w14:paraId="168B3975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BD891F" w14:textId="77777777" w:rsidR="00AE1E9E" w:rsidRPr="00AE1E9E" w:rsidRDefault="00AE1E9E" w:rsidP="00AE1E9E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Накладные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расходы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4260E0" w14:textId="77777777" w:rsidR="00AE1E9E" w:rsidRPr="00AE1E9E" w:rsidRDefault="00AE1E9E" w:rsidP="00AE1E9E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AE1E9E">
                                    <w:rPr>
                                      <w:rFonts w:ascii="Times New Roman" w:hAnsi="Times New Roman" w:cs="Times New Roman"/>
                                    </w:rPr>
                                    <w:t>4063,50</w:t>
                                  </w:r>
                                </w:p>
                              </w:tc>
                            </w:tr>
                            <w:tr w:rsidR="00AE1E9E" w:rsidRPr="002D29ED" w14:paraId="1E576B9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280D4D" w14:textId="77777777" w:rsidR="00AE1E9E" w:rsidRPr="00AE1E9E" w:rsidRDefault="00AE1E9E" w:rsidP="00AE1E9E">
                                  <w:pPr>
                                    <w:widowControl w:val="0"/>
                                    <w:rPr>
                                      <w:rFonts w:ascii="Times New Roman" w:eastAsia="Calibri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Полная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себестоимость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9932DF8" w14:textId="77777777" w:rsidR="00AE1E9E" w:rsidRPr="00AE1E9E" w:rsidRDefault="00AE1E9E" w:rsidP="00AE1E9E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AE1E9E"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  <w:t>16652,33</w:t>
                                  </w:r>
                                </w:p>
                              </w:tc>
                            </w:tr>
                            <w:tr w:rsidR="00AE1E9E" w:rsidRPr="002D29ED" w14:paraId="702D95E6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C8753A" w14:textId="77777777" w:rsidR="00AE1E9E" w:rsidRPr="00AE1E9E" w:rsidRDefault="00AE1E9E" w:rsidP="00AE1E9E">
                                  <w:pPr>
                                    <w:widowControl w:val="0"/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Чистая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прибыль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от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реализации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45E9F8" w14:textId="77777777" w:rsidR="00AE1E9E" w:rsidRPr="00AE1E9E" w:rsidRDefault="00AE1E9E" w:rsidP="00AE1E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</w:pPr>
                                  <w:r w:rsidRPr="00AE1E9E"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  <w:t>4662,66</w:t>
                                  </w:r>
                                </w:p>
                              </w:tc>
                            </w:tr>
                            <w:tr w:rsidR="00AE1E9E" w:rsidRPr="002D29ED" w14:paraId="5E51ACC4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C8B59" w14:textId="77777777" w:rsidR="00AE1E9E" w:rsidRPr="00AE1E9E" w:rsidRDefault="00AE1E9E" w:rsidP="00AE1E9E">
                                  <w:pPr>
                                    <w:widowControl w:val="0"/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</w:pP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Цена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>реализации</w:t>
                                  </w:r>
                                  <w:proofErr w:type="spellEnd"/>
                                  <w:r w:rsidRPr="00AE1E9E"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  <w:t xml:space="preserve"> без НДС,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DA934C" w14:textId="77777777" w:rsidR="00AE1E9E" w:rsidRPr="00AE1E9E" w:rsidRDefault="00AE1E9E" w:rsidP="00AE1E9E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</w:pPr>
                                  <w:r w:rsidRPr="00AE1E9E">
                                    <w:rPr>
                                      <w:rFonts w:ascii="Times New Roman" w:eastAsia="Calibri" w:hAnsi="Times New Roman" w:cs="Times New Roman"/>
                                      <w:spacing w:val="-6"/>
                                    </w:rPr>
                                    <w:t>22477,65</w:t>
                                  </w:r>
                                </w:p>
                              </w:tc>
                            </w:tr>
                          </w:tbl>
                          <w:p w14:paraId="7E5DB33E" w14:textId="77777777" w:rsidR="00AE0D88" w:rsidRDefault="00AE0D88" w:rsidP="00AE0D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D7A4" id="Надпись 2" o:spid="_x0000_s1033" type="#_x0000_t202" style="position:absolute;margin-left:-215.05pt;margin-top:286.6pt;width:683.75pt;height:110.6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" filled="f" stroked="f">
                <v:textbox style="mso-fit-shape-to-text:t">
                  <w:txbxContent>
                    <w:p w14:paraId="7D533CDC" w14:textId="77777777" w:rsidR="00AE0D88" w:rsidRDefault="00AE0D88" w:rsidP="00AE0D88"/>
                    <w:tbl>
                      <w:tblPr>
                        <w:tblStyle w:val="af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888"/>
                        <w:gridCol w:w="4019"/>
                      </w:tblGrid>
                      <w:tr w:rsidR="00AE0D88" w:rsidRPr="002D29ED" w14:paraId="5979F7BB" w14:textId="77777777" w:rsidTr="006E0C08">
                        <w:trPr>
                          <w:trHeight w:val="212"/>
                          <w:jc w:val="center"/>
                        </w:trPr>
                        <w:tc>
                          <w:tcPr>
                            <w:tcW w:w="7888" w:type="dxa"/>
                          </w:tcPr>
                          <w:p w14:paraId="7D52CF70" w14:textId="77777777" w:rsidR="00AE0D88" w:rsidRPr="00147CDE" w:rsidRDefault="00AE0D88" w:rsidP="00147CDE">
                            <w:pPr>
                              <w:ind w:firstLine="34"/>
                              <w:jc w:val="center"/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</w:pPr>
                            <w:proofErr w:type="spellStart"/>
                            <w:r w:rsidRPr="00147CDE"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  <w:t>Наименование</w:t>
                            </w:r>
                            <w:proofErr w:type="spellEnd"/>
                            <w:r w:rsidRPr="00147CDE"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47CDE"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  <w:t>показателя</w:t>
                            </w:r>
                            <w:proofErr w:type="spellEnd"/>
                          </w:p>
                        </w:tc>
                        <w:tc>
                          <w:tcPr>
                            <w:tcW w:w="4019" w:type="dxa"/>
                          </w:tcPr>
                          <w:p w14:paraId="6CECF4D8" w14:textId="77777777" w:rsidR="00AE0D88" w:rsidRPr="00147CDE" w:rsidRDefault="00AE0D88" w:rsidP="00147CD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</w:pPr>
                            <w:proofErr w:type="spellStart"/>
                            <w:r w:rsidRPr="00147CDE"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  <w:t>Значение</w:t>
                            </w:r>
                            <w:proofErr w:type="spellEnd"/>
                            <w:r w:rsidRPr="00147CDE"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47CDE"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  <w:t>показателя</w:t>
                            </w:r>
                            <w:proofErr w:type="spellEnd"/>
                          </w:p>
                        </w:tc>
                      </w:tr>
                      <w:tr w:rsidR="00AE1E9E" w:rsidRPr="002D29ED" w14:paraId="382A553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21A51D" w14:textId="77777777" w:rsidR="00AE1E9E" w:rsidRPr="00AE1E9E" w:rsidRDefault="00AE1E9E" w:rsidP="00AE1E9E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Время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разработки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, ч.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C81DC2" w14:textId="77777777" w:rsidR="00AE1E9E" w:rsidRPr="00AE1E9E" w:rsidRDefault="00AE1E9E" w:rsidP="00AE1E9E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>602</w:t>
                            </w:r>
                          </w:p>
                        </w:tc>
                      </w:tr>
                      <w:tr w:rsidR="00AE1E9E" w:rsidRPr="002D29ED" w14:paraId="14D5B767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152D73" w14:textId="77777777" w:rsidR="00AE1E9E" w:rsidRPr="00AE1E9E" w:rsidRDefault="00AE1E9E" w:rsidP="00AE1E9E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Количество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разработчиков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чел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7D6D46" w14:textId="77777777" w:rsidR="00AE1E9E" w:rsidRPr="00AE1E9E" w:rsidRDefault="00AE1E9E" w:rsidP="00AE1E9E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1</w:t>
                            </w:r>
                          </w:p>
                        </w:tc>
                      </w:tr>
                      <w:tr w:rsidR="00AE1E9E" w:rsidRPr="002D29ED" w14:paraId="5FAE0B0C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E99AE5" w14:textId="77777777" w:rsidR="00AE1E9E" w:rsidRPr="00AE1E9E" w:rsidRDefault="00AE1E9E" w:rsidP="00AE1E9E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Основная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заработная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плата,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E83109" w14:textId="77777777" w:rsidR="00AE1E9E" w:rsidRPr="00AE1E9E" w:rsidRDefault="00AE1E9E" w:rsidP="00AE1E9E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Calibri" w:hAnsi="Times New Roman" w:cs="Times New Roman"/>
                                </w:rPr>
                                <m:t>8127</m:t>
                              </m:r>
                            </m:oMath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>,00</w:t>
                            </w:r>
                          </w:p>
                        </w:tc>
                      </w:tr>
                      <w:tr w:rsidR="00AE1E9E" w:rsidRPr="002D29ED" w14:paraId="6D42D9C0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EAB0F7" w14:textId="77777777" w:rsidR="00AE1E9E" w:rsidRPr="00AE1E9E" w:rsidRDefault="00AE1E9E" w:rsidP="00AE1E9E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Дополнительная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заработная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плата,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93B2E4" w14:textId="77777777" w:rsidR="00AE1E9E" w:rsidRPr="00AE1E9E" w:rsidRDefault="00AE1E9E" w:rsidP="00AE1E9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>8</w:t>
                            </w: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1</w:t>
                            </w: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>2,</w:t>
                            </w: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7</w:t>
                            </w: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>0</w:t>
                            </w:r>
                          </w:p>
                        </w:tc>
                      </w:tr>
                      <w:tr w:rsidR="00AE1E9E" w:rsidRPr="002D29ED" w14:paraId="50D9152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A87D95" w14:textId="77777777" w:rsidR="00AE1E9E" w:rsidRPr="00AE1E9E" w:rsidRDefault="00AE1E9E" w:rsidP="00AE1E9E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Отчисления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в Фонд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социальной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защиты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населения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, р</w:t>
                            </w:r>
                            <w:r w:rsidRPr="00AE1E9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ru-RU"/>
                              </w:rPr>
                              <w:t>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E68716" w14:textId="77777777" w:rsidR="00AE1E9E" w:rsidRPr="00AE1E9E" w:rsidRDefault="00AE1E9E" w:rsidP="00AE1E9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AE1E9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ru-RU"/>
                              </w:rPr>
                              <w:t>3039,49</w:t>
                            </w:r>
                          </w:p>
                        </w:tc>
                      </w:tr>
                      <w:tr w:rsidR="00AE1E9E" w:rsidRPr="002D29ED" w14:paraId="1320FCF1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0E7CC6" w14:textId="77777777" w:rsidR="00AE1E9E" w:rsidRPr="00AE1E9E" w:rsidRDefault="00AE1E9E" w:rsidP="00AE1E9E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Отчисления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в БРУСП «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Белгосстрах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»,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D58375" w14:textId="77777777" w:rsidR="00AE1E9E" w:rsidRPr="00AE1E9E" w:rsidRDefault="00AE1E9E" w:rsidP="00AE1E9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>5</w:t>
                            </w: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3</w:t>
                            </w: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>,6</w:t>
                            </w:r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4</w:t>
                            </w:r>
                          </w:p>
                        </w:tc>
                      </w:tr>
                      <w:tr w:rsidR="00AE1E9E" w:rsidRPr="002D29ED" w14:paraId="3A75E421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94706E" w14:textId="77777777" w:rsidR="00AE1E9E" w:rsidRPr="00AE1E9E" w:rsidRDefault="00AE1E9E" w:rsidP="00AE1E9E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Прочие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прямые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затраты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AA25B9" w14:textId="77777777" w:rsidR="00AE1E9E" w:rsidRPr="00AE1E9E" w:rsidRDefault="00AE1E9E" w:rsidP="00AE1E9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AE1E9E">
                              <w:rPr>
                                <w:rFonts w:ascii="Times New Roman" w:eastAsia="Calibri" w:hAnsi="Times New Roman" w:cs="Times New Roman"/>
                              </w:rPr>
                              <w:t>556</w:t>
                            </w:r>
                            <w:r w:rsidRPr="00AE1E9E">
                              <w:rPr>
                                <w:rFonts w:ascii="Times New Roman" w:eastAsia="Calibri" w:hAnsi="Times New Roman" w:cs="Times New Roman"/>
                                <w:lang w:val="en-US"/>
                              </w:rPr>
                              <w:t>,00</w:t>
                            </w:r>
                          </w:p>
                        </w:tc>
                      </w:tr>
                      <w:tr w:rsidR="00AE1E9E" w:rsidRPr="002D29ED" w14:paraId="168B3975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BD891F" w14:textId="77777777" w:rsidR="00AE1E9E" w:rsidRPr="00AE1E9E" w:rsidRDefault="00AE1E9E" w:rsidP="00AE1E9E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Накладные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расходы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4260E0" w14:textId="77777777" w:rsidR="00AE1E9E" w:rsidRPr="00AE1E9E" w:rsidRDefault="00AE1E9E" w:rsidP="00AE1E9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AE1E9E">
                              <w:rPr>
                                <w:rFonts w:ascii="Times New Roman" w:hAnsi="Times New Roman" w:cs="Times New Roman"/>
                              </w:rPr>
                              <w:t>4063,50</w:t>
                            </w:r>
                          </w:p>
                        </w:tc>
                      </w:tr>
                      <w:tr w:rsidR="00AE1E9E" w:rsidRPr="002D29ED" w14:paraId="1E576B9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280D4D" w14:textId="77777777" w:rsidR="00AE1E9E" w:rsidRPr="00AE1E9E" w:rsidRDefault="00AE1E9E" w:rsidP="00AE1E9E">
                            <w:pPr>
                              <w:widowControl w:val="0"/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Полная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себестоимость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9932DF8" w14:textId="77777777" w:rsidR="00AE1E9E" w:rsidRPr="00AE1E9E" w:rsidRDefault="00AE1E9E" w:rsidP="00AE1E9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AE1E9E">
                              <w:rPr>
                                <w:rFonts w:ascii="Times New Roman" w:hAnsi="Times New Roman" w:cs="Times New Roman"/>
                                <w:color w:val="000000"/>
                                <w:lang w:eastAsia="ru-RU"/>
                              </w:rPr>
                              <w:t>16652,33</w:t>
                            </w:r>
                          </w:p>
                        </w:tc>
                      </w:tr>
                      <w:tr w:rsidR="00AE1E9E" w:rsidRPr="002D29ED" w14:paraId="702D95E6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C8753A" w14:textId="77777777" w:rsidR="00AE1E9E" w:rsidRPr="00AE1E9E" w:rsidRDefault="00AE1E9E" w:rsidP="00AE1E9E">
                            <w:pPr>
                              <w:widowControl w:val="0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Чистая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прибыль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от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реализации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45E9F8" w14:textId="77777777" w:rsidR="00AE1E9E" w:rsidRPr="00AE1E9E" w:rsidRDefault="00AE1E9E" w:rsidP="00AE1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lang w:eastAsia="ru-RU"/>
                              </w:rPr>
                            </w:pPr>
                            <w:r w:rsidRPr="00AE1E9E">
                              <w:rPr>
                                <w:rFonts w:ascii="Times New Roman" w:hAnsi="Times New Roman" w:cs="Times New Roman"/>
                                <w:color w:val="000000"/>
                                <w:lang w:eastAsia="ru-RU"/>
                              </w:rPr>
                              <w:t>4662,66</w:t>
                            </w:r>
                          </w:p>
                        </w:tc>
                      </w:tr>
                      <w:tr w:rsidR="00AE1E9E" w:rsidRPr="002D29ED" w14:paraId="5E51ACC4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DC8B59" w14:textId="77777777" w:rsidR="00AE1E9E" w:rsidRPr="00AE1E9E" w:rsidRDefault="00AE1E9E" w:rsidP="00AE1E9E">
                            <w:pPr>
                              <w:widowControl w:val="0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Цена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реализации</w:t>
                            </w:r>
                            <w:proofErr w:type="spellEnd"/>
                            <w:r w:rsidRPr="00AE1E9E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 без НДС,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ADA934C" w14:textId="77777777" w:rsidR="00AE1E9E" w:rsidRPr="00AE1E9E" w:rsidRDefault="00AE1E9E" w:rsidP="00AE1E9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ru-RU"/>
                              </w:rPr>
                            </w:pPr>
                            <w:r w:rsidRPr="00AE1E9E">
                              <w:rPr>
                                <w:rFonts w:ascii="Times New Roman" w:eastAsia="Calibri" w:hAnsi="Times New Roman" w:cs="Times New Roman"/>
                                <w:spacing w:val="-6"/>
                              </w:rPr>
                              <w:t>22477,65</w:t>
                            </w:r>
                          </w:p>
                        </w:tc>
                      </w:tr>
                    </w:tbl>
                    <w:p w14:paraId="7E5DB33E" w14:textId="77777777" w:rsidR="00AE0D88" w:rsidRDefault="00AE0D88" w:rsidP="00AE0D88"/>
                  </w:txbxContent>
                </v:textbox>
                <w10:wrap type="square"/>
              </v:shape>
            </w:pict>
          </mc:Fallback>
        </mc:AlternateContent>
      </w:r>
      <w:r w:rsidR="00B04585">
        <w:rPr>
          <w:lang w:val="ru-RU"/>
        </w:rPr>
        <w:br w:type="page"/>
      </w:r>
    </w:p>
    <w:p w14:paraId="712BBA64" w14:textId="77777777" w:rsidR="0038190D" w:rsidRDefault="00B04585">
      <w:pPr>
        <w:jc w:val="left"/>
        <w:rPr>
          <w:lang w:val="ru-RU"/>
        </w:rPr>
      </w:pPr>
      <w:r w:rsidRPr="00C61839">
        <w:rPr>
          <w:b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0527" behindDoc="0" locked="0" layoutInCell="1" allowOverlap="1" wp14:anchorId="35AE5344" wp14:editId="7BBD36DC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3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667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B04585" w:rsidRPr="0071310C" w14:paraId="28472ADC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BE449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6197C3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B080C79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368E2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B615E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346FD" w14:textId="77777777" w:rsidR="00B04585" w:rsidRPr="00865700" w:rsidRDefault="00B04585" w:rsidP="0038533A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6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.00.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B04585" w:rsidRPr="0071310C" w14:paraId="467F5D4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3F052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674EAF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4261B3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AC680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DF85C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7DD5CA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15EE82EB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B58A6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48D94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E8463A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AE247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27BB60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4C15D6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7E20782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1327B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Разраб</w:t>
                                    </w:r>
                                    <w:proofErr w:type="spellEnd"/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9A92F7" w14:textId="77777777" w:rsidR="00B04585" w:rsidRPr="0038190D" w:rsidRDefault="00B04585" w:rsidP="0038190D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Дунаева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04F85A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880BF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2FD004" w14:textId="77777777" w:rsidR="00B04585" w:rsidRPr="00B04585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Скриншот главной страницы</w:t>
                                    </w:r>
                                  </w:p>
                                  <w:p w14:paraId="624BFEDF" w14:textId="77777777" w:rsidR="00B04585" w:rsidRPr="001B111B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веб-приложения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D9904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proofErr w:type="spellEnd"/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3E66D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8BB161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B04585" w:rsidRPr="0071310C" w14:paraId="64830B8F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AF616A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Пров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ер.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38FE24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Дубовик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М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7A94BA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881C1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86AF50" w14:textId="77777777" w:rsidR="00B04585" w:rsidRPr="001B11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C0086F9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B46E269" w14:textId="77777777" w:rsidR="00B04585" w:rsidRPr="002D0214" w:rsidRDefault="00E45A61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8BBD2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FA53C9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6D2075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04585" w:rsidRPr="0071310C" w14:paraId="5E3CEC5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F4BBD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CE93C84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C39042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821B01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2C5D6" w14:textId="77777777" w:rsidR="00B04585" w:rsidRPr="001B11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7C7FBA" w14:textId="24E7917B" w:rsidR="00B04585" w:rsidRPr="001B111B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742180</w:t>
                                    </w:r>
                                    <w:r w:rsidR="00810C4B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13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, 2023</w:t>
                                    </w:r>
                                  </w:p>
                                </w:tc>
                              </w:tr>
                              <w:tr w:rsidR="00B04585" w:rsidRPr="0071310C" w14:paraId="14EE8614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4BE45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443B08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Николайчук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 xml:space="preserve"> А.Н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994CD8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25B105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4E04A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1D37B2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0CAAFFE0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A72BA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Ут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верд</w:t>
                                    </w:r>
                                    <w:proofErr w:type="spellEnd"/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300BA8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3C0DD0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EABFFA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3A45F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55C674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26DC8A" w14:textId="77777777" w:rsidR="00B04585" w:rsidRPr="0071310C" w:rsidRDefault="00B04585" w:rsidP="00B045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E5344" id="Группа 1" o:spid="_x0000_s1034" style="position:absolute;margin-left:53.85pt;margin-top:14.25pt;width:524.4pt;height:807.85pt;z-index:251670527;mso-position-horizontal-relative:page;mso-position-vertical-relative:page;mso-width-relative:margin;mso-height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">
                <v:shape id="Надпись" o:spid="_x0000_s1035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667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B04585" w:rsidRPr="0071310C" w14:paraId="28472ADC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BE449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6197C3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B080C79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368E2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B615E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346FD" w14:textId="77777777" w:rsidR="00B04585" w:rsidRPr="00865700" w:rsidRDefault="00B04585" w:rsidP="0038533A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B04585" w:rsidRPr="0071310C" w14:paraId="467F5D4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3F052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674EAF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4261B3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AC680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DF85C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7DD5CA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15EE82EB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B58A6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48D94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E8463A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AE247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27BB60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4C15D6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7E20782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1327B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9A92F7" w14:textId="77777777" w:rsidR="00B04585" w:rsidRPr="0038190D" w:rsidRDefault="00B04585" w:rsidP="0038190D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Дунаева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04F85A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880BF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2FD004" w14:textId="77777777" w:rsidR="00B04585" w:rsidRPr="00B04585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Скриншот главной страницы</w:t>
                              </w:r>
                            </w:p>
                            <w:p w14:paraId="624BFEDF" w14:textId="77777777" w:rsidR="00B04585" w:rsidRPr="001B111B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веб-приложения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D9904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3E66D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8BB161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B04585" w:rsidRPr="0071310C" w14:paraId="64830B8F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AF616A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Пров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ер.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938FE24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Дубовик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М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7A94BA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881C1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86AF50" w14:textId="77777777" w:rsidR="00B04585" w:rsidRPr="001B11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C0086F9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B46E269" w14:textId="77777777" w:rsidR="00B04585" w:rsidRPr="002D0214" w:rsidRDefault="00E45A61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8BBD2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FA53C9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6D2075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B04585" w:rsidRPr="0071310C" w14:paraId="5E3CEC5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F4BBD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CE93C84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C39042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821B01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2C5D6" w14:textId="77777777" w:rsidR="00B04585" w:rsidRPr="001B11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7C7FBA" w14:textId="24E7917B" w:rsidR="00B04585" w:rsidRPr="001B111B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742180</w:t>
                              </w:r>
                              <w:r w:rsidR="00810C4B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13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, 2023</w:t>
                              </w:r>
                            </w:p>
                          </w:tc>
                        </w:tr>
                        <w:tr w:rsidR="00B04585" w:rsidRPr="0071310C" w14:paraId="14EE8614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4BE45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443B08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Николайчук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 xml:space="preserve"> А.Н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994CD8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25B105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4E04A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1D37B2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0CAAFFE0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A72BA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Ут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верд</w:t>
                              </w:r>
                              <w:proofErr w:type="spellEnd"/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300BA8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3C0DD0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EABFFA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3A45F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55C674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726DC8A" w14:textId="77777777" w:rsidR="00B04585" w:rsidRPr="0071310C" w:rsidRDefault="00B04585" w:rsidP="00B04585"/>
                    </w:txbxContent>
                  </v:textbox>
                </v:shape>
                <v:line id="Середина" o:spid="_x0000_s1036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Право" o:spid="_x0000_s1037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Лево" o:spid="_x0000_s1038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Низ" o:spid="_x0000_s1039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Верх" o:spid="_x0000_s104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359A71C2" w14:textId="77777777" w:rsidR="00B04585" w:rsidRDefault="00B04585" w:rsidP="00B0458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10AFAD1" w14:textId="77777777" w:rsidR="00B04585" w:rsidRDefault="00B04585" w:rsidP="00B04585">
      <w:pPr>
        <w:jc w:val="left"/>
        <w:rPr>
          <w:lang w:val="ru-RU"/>
        </w:rPr>
      </w:pPr>
    </w:p>
    <w:p w14:paraId="1D44E783" w14:textId="77777777" w:rsidR="00B04585" w:rsidRDefault="00B04585" w:rsidP="00B04585">
      <w:pPr>
        <w:jc w:val="left"/>
        <w:rPr>
          <w:lang w:val="ru-RU"/>
        </w:rPr>
      </w:pPr>
    </w:p>
    <w:p w14:paraId="77726048" w14:textId="77777777" w:rsidR="00B04585" w:rsidRDefault="00B04585" w:rsidP="00B04585">
      <w:pPr>
        <w:jc w:val="left"/>
        <w:rPr>
          <w:lang w:val="ru-RU"/>
        </w:rPr>
      </w:pPr>
    </w:p>
    <w:p w14:paraId="79E4B1BC" w14:textId="77777777" w:rsidR="00B04585" w:rsidRDefault="00B04585" w:rsidP="00B04585">
      <w:pPr>
        <w:jc w:val="left"/>
        <w:rPr>
          <w:lang w:val="ru-RU"/>
        </w:rPr>
      </w:pPr>
    </w:p>
    <w:p w14:paraId="55838064" w14:textId="77777777" w:rsidR="00FD3F84" w:rsidRDefault="00CE3592" w:rsidP="00CE3592">
      <w:pPr>
        <w:ind w:firstLine="1276"/>
        <w:jc w:val="left"/>
        <w:rPr>
          <w:lang w:val="ru-RU"/>
        </w:rPr>
      </w:pPr>
      <w:r w:rsidRPr="00CE3592">
        <w:rPr>
          <w:noProof/>
          <w:lang w:val="ru-RU"/>
        </w:rPr>
        <w:drawing>
          <wp:inline distT="0" distB="0" distL="0" distR="0" wp14:anchorId="24EE89FD" wp14:editId="6E307052">
            <wp:extent cx="6120765" cy="3459480"/>
            <wp:effectExtent l="16193" t="21907" r="10477" b="10478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20765" cy="345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D3F84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40D1A" w14:textId="77777777" w:rsidR="00D27DAE" w:rsidRDefault="00D27DAE" w:rsidP="001D2471">
      <w:r>
        <w:separator/>
      </w:r>
    </w:p>
  </w:endnote>
  <w:endnote w:type="continuationSeparator" w:id="0">
    <w:p w14:paraId="6CC982BA" w14:textId="77777777" w:rsidR="00D27DAE" w:rsidRDefault="00D27DAE" w:rsidP="001D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0E969" w14:textId="77777777" w:rsidR="00D27DAE" w:rsidRDefault="00D27DAE" w:rsidP="001D2471">
      <w:r>
        <w:separator/>
      </w:r>
    </w:p>
  </w:footnote>
  <w:footnote w:type="continuationSeparator" w:id="0">
    <w:p w14:paraId="210A4C10" w14:textId="77777777" w:rsidR="00D27DAE" w:rsidRDefault="00D27DAE" w:rsidP="001D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03CCB"/>
    <w:rsid w:val="0001124C"/>
    <w:rsid w:val="00011F32"/>
    <w:rsid w:val="000243BA"/>
    <w:rsid w:val="00036E12"/>
    <w:rsid w:val="0007213F"/>
    <w:rsid w:val="000D1C75"/>
    <w:rsid w:val="000E37C0"/>
    <w:rsid w:val="000F5385"/>
    <w:rsid w:val="00107C9D"/>
    <w:rsid w:val="0011360A"/>
    <w:rsid w:val="00147CDE"/>
    <w:rsid w:val="00151399"/>
    <w:rsid w:val="00166833"/>
    <w:rsid w:val="00177D05"/>
    <w:rsid w:val="001B111B"/>
    <w:rsid w:val="001D07EE"/>
    <w:rsid w:val="001D2471"/>
    <w:rsid w:val="001E2D72"/>
    <w:rsid w:val="0022750B"/>
    <w:rsid w:val="00291792"/>
    <w:rsid w:val="002A517F"/>
    <w:rsid w:val="002A78C5"/>
    <w:rsid w:val="002B057C"/>
    <w:rsid w:val="002D0214"/>
    <w:rsid w:val="002D2A77"/>
    <w:rsid w:val="002D4A03"/>
    <w:rsid w:val="002D7C4C"/>
    <w:rsid w:val="003008F4"/>
    <w:rsid w:val="0030409B"/>
    <w:rsid w:val="0031161A"/>
    <w:rsid w:val="00337AAA"/>
    <w:rsid w:val="00345C73"/>
    <w:rsid w:val="0034688D"/>
    <w:rsid w:val="0036636E"/>
    <w:rsid w:val="003743FD"/>
    <w:rsid w:val="003767A4"/>
    <w:rsid w:val="0038190D"/>
    <w:rsid w:val="003821F8"/>
    <w:rsid w:val="0038533A"/>
    <w:rsid w:val="00395A1A"/>
    <w:rsid w:val="00397FC7"/>
    <w:rsid w:val="003B079A"/>
    <w:rsid w:val="003B624A"/>
    <w:rsid w:val="003B62F5"/>
    <w:rsid w:val="003C5252"/>
    <w:rsid w:val="003F79B4"/>
    <w:rsid w:val="004015C7"/>
    <w:rsid w:val="00435576"/>
    <w:rsid w:val="004869D6"/>
    <w:rsid w:val="004A3964"/>
    <w:rsid w:val="004C5491"/>
    <w:rsid w:val="004D1FED"/>
    <w:rsid w:val="00502F80"/>
    <w:rsid w:val="00514E5A"/>
    <w:rsid w:val="005209F0"/>
    <w:rsid w:val="0055241E"/>
    <w:rsid w:val="00553013"/>
    <w:rsid w:val="00567A4E"/>
    <w:rsid w:val="00573DA1"/>
    <w:rsid w:val="00583B37"/>
    <w:rsid w:val="005A3EC7"/>
    <w:rsid w:val="005B2C8B"/>
    <w:rsid w:val="005C79FB"/>
    <w:rsid w:val="005D703B"/>
    <w:rsid w:val="005F13AC"/>
    <w:rsid w:val="005F1419"/>
    <w:rsid w:val="006274C4"/>
    <w:rsid w:val="00637A31"/>
    <w:rsid w:val="0067095E"/>
    <w:rsid w:val="00685C51"/>
    <w:rsid w:val="006C10D5"/>
    <w:rsid w:val="006D7F08"/>
    <w:rsid w:val="006E0C08"/>
    <w:rsid w:val="006F098B"/>
    <w:rsid w:val="00743E62"/>
    <w:rsid w:val="00761814"/>
    <w:rsid w:val="00795A85"/>
    <w:rsid w:val="007A4446"/>
    <w:rsid w:val="007B67C1"/>
    <w:rsid w:val="007C0C59"/>
    <w:rsid w:val="007E2E11"/>
    <w:rsid w:val="007F250A"/>
    <w:rsid w:val="00804636"/>
    <w:rsid w:val="00810C4B"/>
    <w:rsid w:val="00830AC2"/>
    <w:rsid w:val="00831E35"/>
    <w:rsid w:val="00834145"/>
    <w:rsid w:val="00855351"/>
    <w:rsid w:val="00865700"/>
    <w:rsid w:val="008662EE"/>
    <w:rsid w:val="00871423"/>
    <w:rsid w:val="008830C1"/>
    <w:rsid w:val="008C192D"/>
    <w:rsid w:val="008C24A8"/>
    <w:rsid w:val="008F203D"/>
    <w:rsid w:val="00937430"/>
    <w:rsid w:val="00946901"/>
    <w:rsid w:val="0095193C"/>
    <w:rsid w:val="00953D8E"/>
    <w:rsid w:val="00964662"/>
    <w:rsid w:val="009901D9"/>
    <w:rsid w:val="00996BCC"/>
    <w:rsid w:val="009B0969"/>
    <w:rsid w:val="009D2FFD"/>
    <w:rsid w:val="009F44A3"/>
    <w:rsid w:val="009F4B1C"/>
    <w:rsid w:val="009F594F"/>
    <w:rsid w:val="00A12864"/>
    <w:rsid w:val="00A16AF0"/>
    <w:rsid w:val="00A371E7"/>
    <w:rsid w:val="00A37CD8"/>
    <w:rsid w:val="00A57B47"/>
    <w:rsid w:val="00A615F7"/>
    <w:rsid w:val="00A76B89"/>
    <w:rsid w:val="00A84541"/>
    <w:rsid w:val="00A93945"/>
    <w:rsid w:val="00AC759A"/>
    <w:rsid w:val="00AE0D88"/>
    <w:rsid w:val="00AE1E9E"/>
    <w:rsid w:val="00B02BAA"/>
    <w:rsid w:val="00B03A96"/>
    <w:rsid w:val="00B04585"/>
    <w:rsid w:val="00B128CA"/>
    <w:rsid w:val="00B23B50"/>
    <w:rsid w:val="00B30231"/>
    <w:rsid w:val="00B43568"/>
    <w:rsid w:val="00B54D7A"/>
    <w:rsid w:val="00B54FC2"/>
    <w:rsid w:val="00B9056D"/>
    <w:rsid w:val="00B92D4C"/>
    <w:rsid w:val="00BE5521"/>
    <w:rsid w:val="00BF3512"/>
    <w:rsid w:val="00BF48A7"/>
    <w:rsid w:val="00C0595E"/>
    <w:rsid w:val="00C21243"/>
    <w:rsid w:val="00C37DA2"/>
    <w:rsid w:val="00C50A9F"/>
    <w:rsid w:val="00C862A8"/>
    <w:rsid w:val="00C9671F"/>
    <w:rsid w:val="00CB455E"/>
    <w:rsid w:val="00CE3592"/>
    <w:rsid w:val="00CE67CB"/>
    <w:rsid w:val="00CF1877"/>
    <w:rsid w:val="00D22E3B"/>
    <w:rsid w:val="00D27DAE"/>
    <w:rsid w:val="00D51DEF"/>
    <w:rsid w:val="00D82013"/>
    <w:rsid w:val="00D8558B"/>
    <w:rsid w:val="00DA46C1"/>
    <w:rsid w:val="00DB0E3F"/>
    <w:rsid w:val="00DB6266"/>
    <w:rsid w:val="00DE4A0A"/>
    <w:rsid w:val="00E06A6A"/>
    <w:rsid w:val="00E36CAB"/>
    <w:rsid w:val="00E45A61"/>
    <w:rsid w:val="00E64020"/>
    <w:rsid w:val="00ED4D90"/>
    <w:rsid w:val="00EF2107"/>
    <w:rsid w:val="00F04B67"/>
    <w:rsid w:val="00F45015"/>
    <w:rsid w:val="00F4686D"/>
    <w:rsid w:val="00F72DEE"/>
    <w:rsid w:val="00F937B8"/>
    <w:rsid w:val="00FA1F4B"/>
    <w:rsid w:val="00FB7FA2"/>
    <w:rsid w:val="00FD3F84"/>
    <w:rsid w:val="00FD4FD3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14509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5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319878-B746-4BD5-8F45-7408DA96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Ульяна Дунаева</cp:lastModifiedBy>
  <cp:revision>18</cp:revision>
  <cp:lastPrinted>2023-06-03T16:45:00Z</cp:lastPrinted>
  <dcterms:created xsi:type="dcterms:W3CDTF">2021-06-10T00:52:00Z</dcterms:created>
  <dcterms:modified xsi:type="dcterms:W3CDTF">2023-06-03T16:46:00Z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