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806C6" w14:textId="77777777" w:rsidR="00831E35" w:rsidRPr="00B54FC2" w:rsidRDefault="009B0969" w:rsidP="00831E35">
      <w:pPr>
        <w:jc w:val="left"/>
        <w:rPr>
          <w:lang w:val="ru-RU"/>
        </w:rPr>
      </w:pPr>
      <w:r w:rsidRPr="00C61839">
        <w:rPr>
          <w:b/>
          <w:noProof/>
          <w:lang w:val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E1695A" wp14:editId="5293602F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4013" name="Группа 4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4014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6C10D5" w:rsidRPr="0071310C" w14:paraId="444C9FB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D6DAC1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6FDCB9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5739466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10FC2C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A70C2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F8960A0" w14:textId="77777777" w:rsidR="006C10D5" w:rsidRPr="00865700" w:rsidRDefault="006C10D5" w:rsidP="00761814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 w:rsidR="0038190D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5</w:t>
                                    </w:r>
                                    <w:r w:rsidR="00BF3512">
                                      <w:rPr>
                                        <w:i/>
                                        <w:sz w:val="24"/>
                                      </w:rPr>
                                      <w:t>.00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</w:rPr>
                                      <w:t>.</w:t>
                                    </w:r>
                                    <w:r w:rsidR="00865700"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6C10D5" w:rsidRPr="0071310C" w14:paraId="7FBBC86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98BF52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08654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E20AE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876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8F63F0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F9A1AA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69F1233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04FD5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7833FE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26F905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01E147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2C420C" w14:textId="77777777" w:rsidR="006C10D5" w:rsidRPr="00831E35" w:rsidRDefault="006C10D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8EEBDB9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C10D5" w:rsidRPr="0071310C" w14:paraId="58503AC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E1F4D6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A47D" w14:textId="22465136" w:rsidR="006C10D5" w:rsidRPr="0038190D" w:rsidRDefault="00721CE1" w:rsidP="002D0214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Гой М.А.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90514B8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F8B15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B8DA15" w14:textId="77777777" w:rsidR="00AE1E9E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Таблица расчет</w:t>
                                    </w:r>
                                    <w:r w:rsidR="0038190D"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 xml:space="preserve"> экономических </w:t>
                                    </w:r>
                                  </w:p>
                                  <w:p w14:paraId="2393324B" w14:textId="77777777" w:rsidR="006C10D5" w:rsidRPr="0038190D" w:rsidRDefault="006C10D5" w:rsidP="006C10D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показателей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0FD38D7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7A88E3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E2652D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6C10D5" w:rsidRPr="0071310C" w14:paraId="1123FA6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ECA0F1" w14:textId="77777777" w:rsidR="006C10D5" w:rsidRPr="0038190D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="00BE5521"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8E7088E" w14:textId="437A77FA" w:rsidR="006C10D5" w:rsidRPr="0038190D" w:rsidRDefault="00721CE1" w:rsidP="00876213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Комарова Е.И.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0029B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B0D80A" w14:textId="77777777" w:rsidR="006C10D5" w:rsidRPr="001B111B" w:rsidRDefault="006C10D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5CC868" w14:textId="77777777" w:rsidR="006C10D5" w:rsidRPr="001B111B" w:rsidRDefault="006C10D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D81104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5B5A4D1B" w14:textId="77777777" w:rsidR="006C10D5" w:rsidRPr="002D0214" w:rsidRDefault="00E45A61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4CF26E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FD35D6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9071E59" w14:textId="77777777" w:rsidR="006C10D5" w:rsidRPr="002D0214" w:rsidRDefault="006C10D5" w:rsidP="00291792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2D7C4C" w:rsidRPr="0071310C" w14:paraId="3F05F88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48F7A3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650FBF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Семенова Л.С.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DFCF3B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1DFEBA" w14:textId="77777777" w:rsidR="002D7C4C" w:rsidRPr="001B11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DC1D574" w14:textId="77777777" w:rsidR="002D7C4C" w:rsidRPr="001B11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026793D" w14:textId="663CDDA1" w:rsidR="002D7C4C" w:rsidRPr="001B111B" w:rsidRDefault="00721CE1" w:rsidP="002D7C4C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74218010</w:t>
                                    </w:r>
                                    <w:r w:rsidR="002D7C4C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2D7C4C" w:rsidRPr="0071310C" w14:paraId="7C38829A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1CCF1A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341F3C8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32299A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72F301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BE14328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DA2E8B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2D7C4C" w:rsidRPr="0071310C" w14:paraId="1ABEDA75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F754BE" w14:textId="77777777" w:rsidR="002D7C4C" w:rsidRPr="0038190D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7ACE2D" w14:textId="77777777" w:rsidR="002D7C4C" w:rsidRPr="0038190D" w:rsidRDefault="002D7C4C" w:rsidP="002D7C4C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443CF6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E36E13" w14:textId="77777777" w:rsidR="002D7C4C" w:rsidRPr="00E63D1B" w:rsidRDefault="002D7C4C" w:rsidP="002D7C4C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02BE66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34F0D52" w14:textId="77777777" w:rsidR="002D7C4C" w:rsidRPr="00E63D1B" w:rsidRDefault="002D7C4C" w:rsidP="002D7C4C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6CF81EA" w14:textId="77777777" w:rsidR="006C10D5" w:rsidRPr="0071310C" w:rsidRDefault="006C10D5" w:rsidP="006C10D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5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6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8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1695A" id="Группа 4013" o:spid="_x0000_s1026" style="position:absolute;margin-left:53.85pt;margin-top:14.25pt;width:524.4pt;height:807.85pt;z-index:251671552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6C10D5" w:rsidRPr="0071310C" w14:paraId="444C9FB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D6DAC1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6FDCB9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5739466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10FC2C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A70C2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F8960A0" w14:textId="77777777" w:rsidR="006C10D5" w:rsidRPr="00865700" w:rsidRDefault="006C10D5" w:rsidP="00761814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 w:rsidR="0038190D">
                                <w:rPr>
                                  <w:i/>
                                  <w:sz w:val="24"/>
                                  <w:lang w:val="ru-RU"/>
                                </w:rPr>
                                <w:t>5</w:t>
                              </w:r>
                              <w:r w:rsidR="00BF3512">
                                <w:rPr>
                                  <w:i/>
                                  <w:sz w:val="24"/>
                                </w:rPr>
                                <w:t>.00</w:t>
                              </w:r>
                              <w:r w:rsidR="0086570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865700"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6C10D5" w:rsidRPr="0071310C" w14:paraId="7FBBC86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98BF52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08654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65E20AE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876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8F63F0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F9A1AA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69F1233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04FD5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7833FE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26F905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01E147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2C420C" w14:textId="77777777" w:rsidR="006C10D5" w:rsidRPr="00831E35" w:rsidRDefault="006C10D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8EEBDB9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6C10D5" w:rsidRPr="0071310C" w14:paraId="58503AC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E1F4D6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7AA47D" w14:textId="22465136" w:rsidR="006C10D5" w:rsidRPr="0038190D" w:rsidRDefault="00721CE1" w:rsidP="002D0214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Гой М.А.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90514B8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F8B15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B8DA15" w14:textId="77777777" w:rsidR="00AE1E9E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Таблица расчет</w:t>
                              </w:r>
                              <w:r w:rsidR="0038190D"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 экономических </w:t>
                              </w:r>
                            </w:p>
                            <w:p w14:paraId="2393324B" w14:textId="77777777" w:rsidR="006C10D5" w:rsidRPr="0038190D" w:rsidRDefault="006C10D5" w:rsidP="006C10D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показателей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0FD38D7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7A88E3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E2652D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6C10D5" w:rsidRPr="0071310C" w14:paraId="1123FA6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ECA0F1" w14:textId="77777777" w:rsidR="006C10D5" w:rsidRPr="0038190D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="00BE5521"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8E7088E" w14:textId="437A77FA" w:rsidR="006C10D5" w:rsidRPr="0038190D" w:rsidRDefault="00721CE1" w:rsidP="00876213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Комарова Е.И.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0029B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B0D80A" w14:textId="77777777" w:rsidR="006C10D5" w:rsidRPr="001B111B" w:rsidRDefault="006C10D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5CC868" w14:textId="77777777" w:rsidR="006C10D5" w:rsidRPr="001B111B" w:rsidRDefault="006C10D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D81104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5B5A4D1B" w14:textId="77777777" w:rsidR="006C10D5" w:rsidRPr="002D0214" w:rsidRDefault="00E45A61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4CF26E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FD35D6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9071E59" w14:textId="77777777" w:rsidR="006C10D5" w:rsidRPr="002D0214" w:rsidRDefault="006C10D5" w:rsidP="00291792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2D7C4C" w:rsidRPr="0071310C" w14:paraId="3F05F88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48F7A3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650FBF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Семенова Л.С.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DFCF3B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1DFEBA" w14:textId="77777777" w:rsidR="002D7C4C" w:rsidRPr="001B11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DC1D574" w14:textId="77777777" w:rsidR="002D7C4C" w:rsidRPr="001B11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026793D" w14:textId="663CDDA1" w:rsidR="002D7C4C" w:rsidRPr="001B111B" w:rsidRDefault="00721CE1" w:rsidP="002D7C4C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74218010</w:t>
                              </w:r>
                              <w:r w:rsidR="002D7C4C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2D7C4C" w:rsidRPr="0071310C" w14:paraId="7C38829A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1CCF1A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341F3C8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32299A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72F301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BE14328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DA2E8B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2D7C4C" w:rsidRPr="0071310C" w14:paraId="1ABEDA75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F754BE" w14:textId="77777777" w:rsidR="002D7C4C" w:rsidRPr="0038190D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17ACE2D" w14:textId="77777777" w:rsidR="002D7C4C" w:rsidRPr="0038190D" w:rsidRDefault="002D7C4C" w:rsidP="002D7C4C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443CF6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E36E13" w14:textId="77777777" w:rsidR="002D7C4C" w:rsidRPr="00E63D1B" w:rsidRDefault="002D7C4C" w:rsidP="002D7C4C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02BE66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34F0D52" w14:textId="77777777" w:rsidR="002D7C4C" w:rsidRPr="00E63D1B" w:rsidRDefault="002D7C4C" w:rsidP="002D7C4C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6CF81EA" w14:textId="77777777" w:rsidR="006C10D5" w:rsidRPr="0071310C" w:rsidRDefault="006C10D5" w:rsidP="006C10D5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" strokeweight="2.25pt"/>
                <w10:wrap anchorx="page" anchory="page"/>
              </v:group>
            </w:pict>
          </mc:Fallback>
        </mc:AlternateContent>
      </w:r>
    </w:p>
    <w:p w14:paraId="6FE8A395" w14:textId="77777777" w:rsidR="00B54FC2" w:rsidRDefault="00B54FC2">
      <w:pPr>
        <w:jc w:val="left"/>
        <w:rPr>
          <w:lang w:val="ru-RU"/>
        </w:rPr>
      </w:pPr>
    </w:p>
    <w:p w14:paraId="4AD87A2C" w14:textId="77777777" w:rsidR="00B04585" w:rsidRDefault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DD3CB50" w14:textId="77777777" w:rsidR="00B04585" w:rsidRDefault="00AE0D88">
      <w:pPr>
        <w:jc w:val="left"/>
        <w:rPr>
          <w:lang w:val="ru-RU"/>
        </w:rPr>
      </w:pPr>
      <w:r w:rsidRPr="00147CDE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DDD7A4" wp14:editId="2BA6B65A">
                <wp:simplePos x="0" y="0"/>
                <wp:positionH relativeFrom="column">
                  <wp:posOffset>-2731135</wp:posOffset>
                </wp:positionH>
                <wp:positionV relativeFrom="paragraph">
                  <wp:posOffset>3639820</wp:posOffset>
                </wp:positionV>
                <wp:extent cx="86836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68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CDC" w14:textId="77777777" w:rsidR="00AE0D88" w:rsidRDefault="00AE0D88" w:rsidP="00AE0D88"/>
                          <w:tbl>
                            <w:tblPr>
                              <w:tblStyle w:val="af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7888"/>
                              <w:gridCol w:w="4019"/>
                            </w:tblGrid>
                            <w:tr w:rsidR="00721CE1" w:rsidRPr="002D29ED" w14:paraId="5979F7BB" w14:textId="77777777" w:rsidTr="00AA37C0"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7888" w:type="dxa"/>
                                </w:tcPr>
                                <w:p w14:paraId="7D52CF70" w14:textId="02ABE41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Время разработки, ч.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vAlign w:val="center"/>
                                </w:tcPr>
                                <w:p w14:paraId="6CECF4D8" w14:textId="035F07EC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szCs w:val="28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393</w:t>
                                  </w:r>
                                </w:p>
                              </w:tc>
                            </w:tr>
                            <w:tr w:rsidR="00721CE1" w:rsidRPr="002D29ED" w14:paraId="382A553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721A51D" w14:textId="230CA9FC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Количество разработчиков, чел.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C81DC2" w14:textId="6FCB17F3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21CE1" w:rsidRPr="002D29ED" w14:paraId="14D5B767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152D73" w14:textId="31DA0A73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Основная заработная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67D6D46" w14:textId="7C2383D7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3898,56</w:t>
                                  </w:r>
                                </w:p>
                              </w:tc>
                            </w:tr>
                            <w:tr w:rsidR="00721CE1" w:rsidRPr="002D29ED" w14:paraId="5FAE0B0C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E99AE5" w14:textId="1BA01058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Дополнительная заработная плата,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E83109" w14:textId="1B6E4327" w:rsidR="00721CE1" w:rsidRPr="00721CE1" w:rsidRDefault="00721CE1" w:rsidP="00721CE1">
                                  <w:pPr>
                                    <w:tabs>
                                      <w:tab w:val="left" w:pos="1080"/>
                                      <w:tab w:val="center" w:pos="1632"/>
                                    </w:tabs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584,78</w:t>
                                  </w:r>
                                </w:p>
                              </w:tc>
                            </w:tr>
                            <w:tr w:rsidR="00721CE1" w:rsidRPr="002D29ED" w14:paraId="6D42D9C0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2EAB0F7" w14:textId="216AD026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Отчисления в Фонд социальной защиты населения и 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БРУСП «Белгосстрах», %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93B2E4" w14:textId="7517927B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1524,34</w:t>
                                  </w:r>
                                </w:p>
                              </w:tc>
                            </w:tr>
                            <w:tr w:rsidR="00721CE1" w:rsidRPr="002D29ED" w14:paraId="50D9152F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A87D95" w14:textId="60BE564D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Отчисления в БРУСП «Белгосстрах»,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2E68716" w14:textId="395E3B11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26,90</w:t>
                                  </w:r>
                                </w:p>
                              </w:tc>
                            </w:tr>
                            <w:tr w:rsidR="00721CE1" w:rsidRPr="002D29ED" w14:paraId="1320FCF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E7CC6" w14:textId="5AE770FE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Прочие прямые затраты, руб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D58375" w14:textId="5A738808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805,20</w:t>
                                  </w:r>
                                </w:p>
                              </w:tc>
                            </w:tr>
                            <w:tr w:rsidR="00721CE1" w:rsidRPr="002D29ED" w14:paraId="3A75E421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94706E" w14:textId="4E82858A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Накладные расходы,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AA25B9" w14:textId="2CA553A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1949,28</w:t>
                                  </w:r>
                                </w:p>
                              </w:tc>
                            </w:tr>
                            <w:tr w:rsidR="00721CE1" w:rsidRPr="002D29ED" w14:paraId="168B3975" w14:textId="77777777" w:rsidTr="00690CAA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7BD891F" w14:textId="2F43B8FD" w:rsidR="00721CE1" w:rsidRPr="00721CE1" w:rsidRDefault="00721CE1" w:rsidP="00721CE1">
                                  <w:pPr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Полная себестоимость,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4260E0" w14:textId="68172BD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  <w:highlight w:val="yellow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8789,06</w:t>
                                  </w:r>
                                </w:p>
                              </w:tc>
                            </w:tr>
                            <w:tr w:rsidR="00721CE1" w:rsidRPr="002D29ED" w14:paraId="1E576B9F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6280D4D" w14:textId="29251DD6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Calibri" w:hAnsi="Times New Roman" w:cs="Times New Roman"/>
                                      <w:color w:val="000000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Чистая прибыль,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9932DF8" w14:textId="79F22BAE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Calibri" w:hAnsi="Times New Roman" w:cs="Times New Roman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2636,72</w:t>
                                  </w:r>
                                </w:p>
                              </w:tc>
                            </w:tr>
                            <w:tr w:rsidR="00721CE1" w:rsidRPr="002D29ED" w14:paraId="702D95E6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8753A" w14:textId="63C6D575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 xml:space="preserve">Уровень рентабельности, </w:t>
                                  </w:r>
                                  <w:r w:rsidRPr="00721CE1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45E9F8" w14:textId="0A073F5A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721CE1" w:rsidRPr="002D29ED" w14:paraId="5E51ACC4" w14:textId="77777777" w:rsidTr="00AA37C0">
                              <w:trPr>
                                <w:trHeight w:val="158"/>
                                <w:jc w:val="center"/>
                              </w:trPr>
                              <w:tc>
                                <w:tcPr>
                                  <w:tcW w:w="78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C8B59" w14:textId="13379626" w:rsidR="00721CE1" w:rsidRPr="00721CE1" w:rsidRDefault="00721CE1" w:rsidP="00721CE1">
                                  <w:pPr>
                                    <w:widowControl w:val="0"/>
                                    <w:rPr>
                                      <w:rFonts w:ascii="Times New Roman" w:eastAsia="Times New Roman" w:hAnsi="Times New Roman" w:cs="Times New Roman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Цена реализации, руб.</w:t>
                                  </w:r>
                                </w:p>
                              </w:tc>
                              <w:tc>
                                <w:tcPr>
                                  <w:tcW w:w="401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DA934C" w14:textId="35F63507" w:rsidR="00721CE1" w:rsidRPr="00721CE1" w:rsidRDefault="00721CE1" w:rsidP="00721CE1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lang w:eastAsia="ru-RU"/>
                                    </w:rPr>
                                  </w:pPr>
                                  <w:r w:rsidRPr="00721CE1">
                                    <w:rPr>
                                      <w:rFonts w:ascii="Times New Roman" w:hAnsi="Times New Roman" w:cs="Times New Roman"/>
                                    </w:rPr>
                                    <w:t>11425,78</w:t>
                                  </w:r>
                                </w:p>
                              </w:tc>
                            </w:tr>
                          </w:tbl>
                          <w:p w14:paraId="7E5DB33E" w14:textId="77777777" w:rsidR="00AE0D88" w:rsidRDefault="00AE0D88" w:rsidP="00AE0D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D7A4" id="Надпись 2" o:spid="_x0000_s1033" type="#_x0000_t202" style="position:absolute;margin-left:-215.05pt;margin-top:286.6pt;width:683.75pt;height:110.6pt;rotation:-90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" filled="f" stroked="f">
                <v:textbox style="mso-fit-shape-to-text:t">
                  <w:txbxContent>
                    <w:p w14:paraId="7D533CDC" w14:textId="77777777" w:rsidR="00AE0D88" w:rsidRDefault="00AE0D88" w:rsidP="00AE0D88"/>
                    <w:tbl>
                      <w:tblPr>
                        <w:tblStyle w:val="af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7888"/>
                        <w:gridCol w:w="4019"/>
                      </w:tblGrid>
                      <w:tr w:rsidR="00721CE1" w:rsidRPr="002D29ED" w14:paraId="5979F7BB" w14:textId="77777777" w:rsidTr="00AA37C0">
                        <w:trPr>
                          <w:trHeight w:val="212"/>
                          <w:jc w:val="center"/>
                        </w:trPr>
                        <w:tc>
                          <w:tcPr>
                            <w:tcW w:w="7888" w:type="dxa"/>
                          </w:tcPr>
                          <w:p w14:paraId="7D52CF70" w14:textId="02ABE41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Время разработки, ч.</w:t>
                            </w:r>
                          </w:p>
                        </w:tc>
                        <w:tc>
                          <w:tcPr>
                            <w:tcW w:w="4019" w:type="dxa"/>
                            <w:vAlign w:val="center"/>
                          </w:tcPr>
                          <w:p w14:paraId="6CECF4D8" w14:textId="035F07EC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Cs w:val="28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393</w:t>
                            </w:r>
                          </w:p>
                        </w:tc>
                      </w:tr>
                      <w:tr w:rsidR="00721CE1" w:rsidRPr="002D29ED" w14:paraId="382A553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721A51D" w14:textId="230CA9FC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Количество разработчиков, чел.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C81DC2" w14:textId="6FCB17F3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721CE1" w:rsidRPr="002D29ED" w14:paraId="14D5B767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152D73" w14:textId="31DA0A73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Основная заработная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67D6D46" w14:textId="7C2383D7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3898,56</w:t>
                            </w:r>
                          </w:p>
                        </w:tc>
                      </w:tr>
                      <w:tr w:rsidR="00721CE1" w:rsidRPr="002D29ED" w14:paraId="5FAE0B0C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E99AE5" w14:textId="1BA01058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Дополнительная заработная плата,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E83109" w14:textId="1B6E4327" w:rsidR="00721CE1" w:rsidRPr="00721CE1" w:rsidRDefault="00721CE1" w:rsidP="00721CE1">
                            <w:pPr>
                              <w:tabs>
                                <w:tab w:val="left" w:pos="1080"/>
                                <w:tab w:val="center" w:pos="1632"/>
                              </w:tabs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584,78</w:t>
                            </w:r>
                          </w:p>
                        </w:tc>
                      </w:tr>
                      <w:tr w:rsidR="00721CE1" w:rsidRPr="002D29ED" w14:paraId="6D42D9C0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2EAB0F7" w14:textId="216AD026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Отчисления в Фонд социальной защиты населения и 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БРУСП «Белгосстрах», %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93B2E4" w14:textId="7517927B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1524,34</w:t>
                            </w:r>
                          </w:p>
                        </w:tc>
                      </w:tr>
                      <w:tr w:rsidR="00721CE1" w:rsidRPr="002D29ED" w14:paraId="50D9152F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A87D95" w14:textId="60BE564D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Отчисления в БРУСП «Белгосстрах»,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2E68716" w14:textId="395E3B11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26,90</w:t>
                            </w:r>
                          </w:p>
                        </w:tc>
                      </w:tr>
                      <w:tr w:rsidR="00721CE1" w:rsidRPr="002D29ED" w14:paraId="1320FCF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E7CC6" w14:textId="5AE770FE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Прочие прямые затраты, руб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D58375" w14:textId="5A738808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805,20</w:t>
                            </w:r>
                          </w:p>
                        </w:tc>
                      </w:tr>
                      <w:tr w:rsidR="00721CE1" w:rsidRPr="002D29ED" w14:paraId="3A75E421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94706E" w14:textId="4E82858A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Накладные расходы,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0AA25B9" w14:textId="2CA553A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1949,28</w:t>
                            </w:r>
                          </w:p>
                        </w:tc>
                      </w:tr>
                      <w:tr w:rsidR="00721CE1" w:rsidRPr="002D29ED" w14:paraId="168B3975" w14:textId="77777777" w:rsidTr="00690CAA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7BD891F" w14:textId="2F43B8FD" w:rsidR="00721CE1" w:rsidRPr="00721CE1" w:rsidRDefault="00721CE1" w:rsidP="00721CE1">
                            <w:pPr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Полная себестоимость,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4260E0" w14:textId="68172BD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highlight w:val="yellow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8789,06</w:t>
                            </w:r>
                          </w:p>
                        </w:tc>
                      </w:tr>
                      <w:tr w:rsidR="00721CE1" w:rsidRPr="002D29ED" w14:paraId="1E576B9F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6280D4D" w14:textId="29251DD6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Calibri" w:hAnsi="Times New Roman" w:cs="Times New Roman"/>
                                <w:color w:val="000000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Чистая прибыль,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9932DF8" w14:textId="79F22BAE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2636,72</w:t>
                            </w:r>
                          </w:p>
                        </w:tc>
                      </w:tr>
                      <w:tr w:rsidR="00721CE1" w:rsidRPr="002D29ED" w14:paraId="702D95E6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8753A" w14:textId="63C6D575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 xml:space="preserve">Уровень рентабельности, </w:t>
                            </w:r>
                            <w:r w:rsidRPr="00721CE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45E9F8" w14:textId="0A073F5A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30</w:t>
                            </w:r>
                          </w:p>
                        </w:tc>
                      </w:tr>
                      <w:tr w:rsidR="00721CE1" w:rsidRPr="002D29ED" w14:paraId="5E51ACC4" w14:textId="77777777" w:rsidTr="00AA37C0">
                        <w:trPr>
                          <w:trHeight w:val="158"/>
                          <w:jc w:val="center"/>
                        </w:trPr>
                        <w:tc>
                          <w:tcPr>
                            <w:tcW w:w="78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FDC8B59" w14:textId="13379626" w:rsidR="00721CE1" w:rsidRPr="00721CE1" w:rsidRDefault="00721CE1" w:rsidP="00721CE1">
                            <w:pPr>
                              <w:widowControl w:val="0"/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Цена реализации, руб.</w:t>
                            </w:r>
                          </w:p>
                        </w:tc>
                        <w:tc>
                          <w:tcPr>
                            <w:tcW w:w="401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DA934C" w14:textId="35F63507" w:rsidR="00721CE1" w:rsidRPr="00721CE1" w:rsidRDefault="00721CE1" w:rsidP="00721CE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ru-RU"/>
                              </w:rPr>
                            </w:pPr>
                            <w:r w:rsidRPr="00721CE1">
                              <w:rPr>
                                <w:rFonts w:ascii="Times New Roman" w:hAnsi="Times New Roman" w:cs="Times New Roman"/>
                              </w:rPr>
                              <w:t>11425,78</w:t>
                            </w:r>
                          </w:p>
                        </w:tc>
                      </w:tr>
                    </w:tbl>
                    <w:p w14:paraId="7E5DB33E" w14:textId="77777777" w:rsidR="00AE0D88" w:rsidRDefault="00AE0D88" w:rsidP="00AE0D88"/>
                  </w:txbxContent>
                </v:textbox>
                <w10:wrap type="square"/>
              </v:shape>
            </w:pict>
          </mc:Fallback>
        </mc:AlternateContent>
      </w:r>
      <w:r w:rsidR="00B04585">
        <w:rPr>
          <w:lang w:val="ru-RU"/>
        </w:rPr>
        <w:br w:type="page"/>
      </w:r>
    </w:p>
    <w:p w14:paraId="712BBA64" w14:textId="77777777" w:rsidR="0038190D" w:rsidRDefault="00B04585">
      <w:pPr>
        <w:jc w:val="left"/>
        <w:rPr>
          <w:lang w:val="ru-RU"/>
        </w:rPr>
      </w:pPr>
      <w:r w:rsidRPr="00C61839">
        <w:rPr>
          <w:b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0527" behindDoc="0" locked="0" layoutInCell="1" allowOverlap="1" wp14:anchorId="35AE5344" wp14:editId="7BBD36DC">
                <wp:simplePos x="0" y="0"/>
                <wp:positionH relativeFrom="page">
                  <wp:posOffset>683895</wp:posOffset>
                </wp:positionH>
                <wp:positionV relativeFrom="page">
                  <wp:posOffset>180975</wp:posOffset>
                </wp:positionV>
                <wp:extent cx="6660000" cy="10260000"/>
                <wp:effectExtent l="0" t="19050" r="26670" b="273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0000" cy="10260000"/>
                          <a:chOff x="0" y="0"/>
                          <a:chExt cx="6660002" cy="10329863"/>
                        </a:xfrm>
                      </wpg:grpSpPr>
                      <wps:wsp>
                        <wps:cNvPr id="3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667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B04585" w:rsidRPr="0071310C" w14:paraId="28472ADC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ABE44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06197C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B080C79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D368E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6B615E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58346FD" w14:textId="77777777" w:rsidR="00B04585" w:rsidRPr="00865700" w:rsidRDefault="00B04585" w:rsidP="0038533A">
                                    <w:pPr>
                                      <w:jc w:val="center"/>
                                      <w:rPr>
                                        <w:i/>
                                        <w:lang w:val="ru-RU"/>
                                      </w:rPr>
                                    </w:pPr>
                                    <w:r w:rsidRPr="001B111B">
                                      <w:rPr>
                                        <w:i/>
                                        <w:sz w:val="24"/>
                                      </w:rPr>
                                      <w:t>БГТУ 0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6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.00.</w:t>
                                    </w:r>
                                    <w:r>
                                      <w:rPr>
                                        <w:i/>
                                        <w:sz w:val="24"/>
                                        <w:lang w:val="ru-RU"/>
                                      </w:rPr>
                                      <w:t>ГЧ</w:t>
                                    </w:r>
                                  </w:p>
                                </w:tc>
                              </w:tr>
                              <w:tr w:rsidR="00B04585" w:rsidRPr="0071310C" w14:paraId="467F5D4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43F052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674EAF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4261B3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DAAC680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B8DF85C" w14:textId="77777777" w:rsidR="00B04585" w:rsidRPr="001B111B" w:rsidRDefault="00B04585" w:rsidP="00876213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07DD5CA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15EE82EB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2B58A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F48D94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CE8463A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AE247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27BB60" w14:textId="77777777" w:rsidR="00B04585" w:rsidRPr="00831E35" w:rsidRDefault="00B04585" w:rsidP="00831E35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831E35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44C15D6" w14:textId="77777777" w:rsidR="00B04585" w:rsidRPr="001B111B" w:rsidRDefault="00B04585" w:rsidP="00876213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7E20782D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21327B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Разраб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9A92F7" w14:textId="5B533DF1" w:rsidR="00B04585" w:rsidRPr="0038190D" w:rsidRDefault="00721CE1" w:rsidP="0038190D">
                                    <w:pPr>
                                      <w:pStyle w:val="ab"/>
                                      <w:spacing w:before="20"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Гой М.А.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04F85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0B880BF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2FD004" w14:textId="77777777" w:rsidR="00B04585" w:rsidRPr="00B04585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Скриншот главной страницы</w:t>
                                    </w:r>
                                  </w:p>
                                  <w:p w14:paraId="624BFEDF" w14:textId="77777777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 w:rsidRPr="00B04585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веб-приложения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7D9904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563E66D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8BB161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B04585" w:rsidRPr="0071310C" w14:paraId="64830B8F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AF616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Пров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ер.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938FE24" w14:textId="2CD3A8F4" w:rsidR="00B04585" w:rsidRPr="0038190D" w:rsidRDefault="00721CE1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Комарова Е.И.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7A94BA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BA881C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86AF50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C0086F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4B46E269" w14:textId="77777777" w:rsidR="00B04585" w:rsidRPr="002D0214" w:rsidRDefault="00E45A61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968BBD2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FA53C9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B6D2075" w14:textId="77777777" w:rsidR="00B04585" w:rsidRPr="002D0214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2D0214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04585" w:rsidRPr="0071310C" w14:paraId="5E3CEC5E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5F4BBD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CE93C84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C39042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821B01" w14:textId="77777777" w:rsidR="00B04585" w:rsidRPr="001B11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952C5D6" w14:textId="77777777" w:rsidR="00B04585" w:rsidRPr="001B11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77C7FBA" w14:textId="5311C518" w:rsidR="00B04585" w:rsidRPr="001B111B" w:rsidRDefault="00B04585" w:rsidP="0038190D">
                                    <w:pPr>
                                      <w:pStyle w:val="ab"/>
                                      <w:jc w:val="center"/>
                                      <w:rPr>
                                        <w:rFonts w:ascii="Times New Roman" w:hAnsi="Times New Roman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742180</w:t>
                                    </w:r>
                                    <w:r w:rsidR="00721CE1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, 2023</w:t>
                                    </w:r>
                                  </w:p>
                                </w:tc>
                              </w:tr>
                              <w:tr w:rsidR="00B04585" w:rsidRPr="0071310C" w14:paraId="14EE8614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44BE45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443B0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Николайчук А.Н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994CD8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25B105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04E04A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1D37B2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B04585" w:rsidRPr="0071310C" w14:paraId="0CAAFFE0" w14:textId="77777777" w:rsidTr="0038190D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9A72BA" w14:textId="77777777" w:rsidR="00B04585" w:rsidRPr="0038190D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Ут</w:t>
                                    </w:r>
                                    <w:r w:rsidRPr="0038190D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верд.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9300BA8" w14:textId="77777777" w:rsidR="00B04585" w:rsidRPr="0038190D" w:rsidRDefault="00B04585" w:rsidP="0038190D">
                                    <w:pPr>
                                      <w:pStyle w:val="ab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38190D">
                                      <w:rPr>
                                        <w:rFonts w:ascii="Times New Roman" w:hAnsi="Times New Roman"/>
                                        <w:sz w:val="18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667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33C0DD0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1EABFFA" w14:textId="77777777" w:rsidR="00B04585" w:rsidRPr="00E63D1B" w:rsidRDefault="00B04585" w:rsidP="0038190D">
                                    <w:pPr>
                                      <w:pStyle w:val="ab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D3A45F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355C674" w14:textId="77777777" w:rsidR="00B04585" w:rsidRPr="00E63D1B" w:rsidRDefault="00B04585" w:rsidP="0038190D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26DC8A" w14:textId="77777777" w:rsidR="00B04585" w:rsidRPr="0071310C" w:rsidRDefault="00B04585" w:rsidP="00B045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E5344" id="Группа 1" o:spid="_x0000_s1034" style="position:absolute;margin-left:53.85pt;margin-top:14.25pt;width:524.4pt;height:807.85pt;z-index:251670527;mso-position-horizontal-relative:page;mso-position-vertical-relative:page;mso-width-relative:margin;mso-height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">
                <v:shape id="Надпись" o:spid="_x0000_s1035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667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B04585" w:rsidRPr="0071310C" w14:paraId="28472ADC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ABE44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06197C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B080C79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D368E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6B615E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58346FD" w14:textId="77777777" w:rsidR="00B04585" w:rsidRPr="00865700" w:rsidRDefault="00B04585" w:rsidP="0038533A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 w:rsidRPr="001B111B">
                                <w:rPr>
                                  <w:i/>
                                  <w:sz w:val="24"/>
                                </w:rPr>
                                <w:t>БГТУ 0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ГЧ</w:t>
                              </w:r>
                            </w:p>
                          </w:tc>
                        </w:tr>
                        <w:tr w:rsidR="00B04585" w:rsidRPr="0071310C" w14:paraId="467F5D4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43F052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674EAF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104261B3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DAAC680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B8DF85C" w14:textId="77777777" w:rsidR="00B04585" w:rsidRPr="001B111B" w:rsidRDefault="00B04585" w:rsidP="00876213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07DD5CA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15EE82EB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2B58A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F48D94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CE8463A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AE247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27BB60" w14:textId="77777777" w:rsidR="00B04585" w:rsidRPr="00831E35" w:rsidRDefault="00B04585" w:rsidP="00831E3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831E35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44C15D6" w14:textId="77777777" w:rsidR="00B04585" w:rsidRPr="001B111B" w:rsidRDefault="00B04585" w:rsidP="00876213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7E20782D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21327B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Разраб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9A92F7" w14:textId="5B533DF1" w:rsidR="00B04585" w:rsidRPr="0038190D" w:rsidRDefault="00721CE1" w:rsidP="0038190D">
                              <w:pPr>
                                <w:pStyle w:val="ab"/>
                                <w:spacing w:before="20"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Гой М.А.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04F85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0B880BF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2FD004" w14:textId="77777777" w:rsidR="00B04585" w:rsidRPr="00B04585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Скриншот главной страницы</w:t>
                              </w:r>
                            </w:p>
                            <w:p w14:paraId="624BFEDF" w14:textId="77777777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 w:rsidRPr="00B04585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веб-приложения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7D9904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563E66D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8BB161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B04585" w:rsidRPr="0071310C" w14:paraId="64830B8F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AF616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Пров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ер.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938FE24" w14:textId="2CD3A8F4" w:rsidR="00B04585" w:rsidRPr="0038190D" w:rsidRDefault="00721CE1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Комарова Е.И.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7A94BA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BA881C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86AF50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C0086F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4B46E269" w14:textId="77777777" w:rsidR="00B04585" w:rsidRPr="002D0214" w:rsidRDefault="00E45A61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968BBD2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FA53C9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B6D2075" w14:textId="77777777" w:rsidR="00B04585" w:rsidRPr="002D0214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2D0214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</w:tr>
                        <w:tr w:rsidR="00B04585" w:rsidRPr="0071310C" w14:paraId="5E3CEC5E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5F4BBD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CE93C84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C39042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821B01" w14:textId="77777777" w:rsidR="00B04585" w:rsidRPr="001B11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952C5D6" w14:textId="77777777" w:rsidR="00B04585" w:rsidRPr="001B11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77C7FBA" w14:textId="5311C518" w:rsidR="00B04585" w:rsidRPr="001B111B" w:rsidRDefault="00B04585" w:rsidP="0038190D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742180</w:t>
                              </w:r>
                              <w:r w:rsidR="00721CE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, 2023</w:t>
                              </w:r>
                            </w:p>
                          </w:tc>
                        </w:tr>
                        <w:tr w:rsidR="00B04585" w:rsidRPr="0071310C" w14:paraId="14EE8614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44BE45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2443B0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Николайчук А.Н</w:t>
                              </w: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994CD8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25B105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04E04A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1D37B2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B04585" w:rsidRPr="0071310C" w14:paraId="0CAAFFE0" w14:textId="77777777" w:rsidTr="0038190D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9A72BA" w14:textId="77777777" w:rsidR="00B04585" w:rsidRPr="0038190D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Ут</w:t>
                              </w:r>
                              <w:r w:rsidRPr="0038190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верд.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9300BA8" w14:textId="77777777" w:rsidR="00B04585" w:rsidRPr="0038190D" w:rsidRDefault="00B04585" w:rsidP="0038190D">
                              <w:pPr>
                                <w:pStyle w:val="ab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38190D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667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33C0DD0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1EABFFA" w14:textId="77777777" w:rsidR="00B04585" w:rsidRPr="00E63D1B" w:rsidRDefault="00B04585" w:rsidP="0038190D">
                              <w:pPr>
                                <w:pStyle w:val="ab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D3A45F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355C674" w14:textId="77777777" w:rsidR="00B04585" w:rsidRPr="00E63D1B" w:rsidRDefault="00B04585" w:rsidP="0038190D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726DC8A" w14:textId="77777777" w:rsidR="00B04585" w:rsidRPr="0071310C" w:rsidRDefault="00B04585" w:rsidP="00B04585"/>
                    </w:txbxContent>
                  </v:textbox>
                </v:shape>
                <v:line id="Середина" o:spid="_x0000_s1036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Право" o:spid="_x0000_s1037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Лево" o:spid="_x0000_s1038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Низ" o:spid="_x0000_s1039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Верх" o:spid="_x0000_s1040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w10:wrap anchorx="page" anchory="page"/>
              </v:group>
            </w:pict>
          </mc:Fallback>
        </mc:AlternateContent>
      </w:r>
    </w:p>
    <w:p w14:paraId="359A71C2" w14:textId="77777777" w:rsidR="00B04585" w:rsidRDefault="00B04585" w:rsidP="00B04585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0AFAD1" w14:textId="77777777" w:rsidR="00B04585" w:rsidRDefault="00B04585" w:rsidP="00B04585">
      <w:pPr>
        <w:jc w:val="left"/>
        <w:rPr>
          <w:lang w:val="ru-RU"/>
        </w:rPr>
      </w:pPr>
    </w:p>
    <w:p w14:paraId="1D44E783" w14:textId="77777777" w:rsidR="00B04585" w:rsidRDefault="00B04585" w:rsidP="00B04585">
      <w:pPr>
        <w:jc w:val="left"/>
        <w:rPr>
          <w:lang w:val="ru-RU"/>
        </w:rPr>
      </w:pPr>
    </w:p>
    <w:p w14:paraId="77726048" w14:textId="77777777" w:rsidR="00B04585" w:rsidRDefault="00B04585" w:rsidP="00B04585">
      <w:pPr>
        <w:jc w:val="left"/>
        <w:rPr>
          <w:lang w:val="ru-RU"/>
        </w:rPr>
      </w:pPr>
    </w:p>
    <w:p w14:paraId="79E4B1BC" w14:textId="77777777" w:rsidR="00B04585" w:rsidRDefault="00B04585" w:rsidP="00B04585">
      <w:pPr>
        <w:jc w:val="left"/>
        <w:rPr>
          <w:lang w:val="ru-RU"/>
        </w:rPr>
      </w:pPr>
    </w:p>
    <w:p w14:paraId="55838064" w14:textId="6C8FC783" w:rsidR="00FD3F84" w:rsidRDefault="00721CE1" w:rsidP="00CE3592">
      <w:pPr>
        <w:ind w:firstLine="1276"/>
        <w:jc w:val="left"/>
        <w:rPr>
          <w:lang w:val="ru-RU"/>
        </w:rPr>
      </w:pPr>
      <w:r>
        <w:drawing>
          <wp:inline distT="0" distB="0" distL="0" distR="0" wp14:anchorId="62E5CB13" wp14:editId="61516A4C">
            <wp:extent cx="6160746" cy="2978449"/>
            <wp:effectExtent l="9843" t="28257" r="21907" b="21908"/>
            <wp:docPr id="3052" name="Рисунок 3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165320" cy="298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F84" w:rsidSect="00D51DEF">
      <w:pgSz w:w="11907" w:h="16840" w:code="9"/>
      <w:pgMar w:top="907" w:right="567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A96B3" w14:textId="77777777" w:rsidR="00D81BB7" w:rsidRDefault="00D81BB7" w:rsidP="001D2471">
      <w:r>
        <w:separator/>
      </w:r>
    </w:p>
  </w:endnote>
  <w:endnote w:type="continuationSeparator" w:id="0">
    <w:p w14:paraId="721C12F1" w14:textId="77777777" w:rsidR="00D81BB7" w:rsidRDefault="00D81BB7" w:rsidP="001D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7F84B" w14:textId="77777777" w:rsidR="00D81BB7" w:rsidRDefault="00D81BB7" w:rsidP="001D2471">
      <w:r>
        <w:separator/>
      </w:r>
    </w:p>
  </w:footnote>
  <w:footnote w:type="continuationSeparator" w:id="0">
    <w:p w14:paraId="066081CD" w14:textId="77777777" w:rsidR="00D81BB7" w:rsidRDefault="00D81BB7" w:rsidP="001D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03CCB"/>
    <w:rsid w:val="0001124C"/>
    <w:rsid w:val="00011F32"/>
    <w:rsid w:val="000243BA"/>
    <w:rsid w:val="00036E12"/>
    <w:rsid w:val="0007213F"/>
    <w:rsid w:val="000D1C75"/>
    <w:rsid w:val="000E37C0"/>
    <w:rsid w:val="000F5385"/>
    <w:rsid w:val="00107C9D"/>
    <w:rsid w:val="0011360A"/>
    <w:rsid w:val="00147CDE"/>
    <w:rsid w:val="00151399"/>
    <w:rsid w:val="00166833"/>
    <w:rsid w:val="00177D05"/>
    <w:rsid w:val="001B111B"/>
    <w:rsid w:val="001D07EE"/>
    <w:rsid w:val="001D2471"/>
    <w:rsid w:val="001E2D72"/>
    <w:rsid w:val="0022750B"/>
    <w:rsid w:val="00291792"/>
    <w:rsid w:val="002A517F"/>
    <w:rsid w:val="002A78C5"/>
    <w:rsid w:val="002B057C"/>
    <w:rsid w:val="002D0214"/>
    <w:rsid w:val="002D2A77"/>
    <w:rsid w:val="002D4A03"/>
    <w:rsid w:val="002D7C4C"/>
    <w:rsid w:val="003008F4"/>
    <w:rsid w:val="0030409B"/>
    <w:rsid w:val="0031161A"/>
    <w:rsid w:val="00337AAA"/>
    <w:rsid w:val="00345C73"/>
    <w:rsid w:val="0034688D"/>
    <w:rsid w:val="0036636E"/>
    <w:rsid w:val="003743FD"/>
    <w:rsid w:val="003767A4"/>
    <w:rsid w:val="0038190D"/>
    <w:rsid w:val="003821F8"/>
    <w:rsid w:val="0038533A"/>
    <w:rsid w:val="00395A1A"/>
    <w:rsid w:val="00397FC7"/>
    <w:rsid w:val="003B079A"/>
    <w:rsid w:val="003B624A"/>
    <w:rsid w:val="003B62F5"/>
    <w:rsid w:val="003C5252"/>
    <w:rsid w:val="003F79B4"/>
    <w:rsid w:val="004015C7"/>
    <w:rsid w:val="00435576"/>
    <w:rsid w:val="004869D6"/>
    <w:rsid w:val="004A3964"/>
    <w:rsid w:val="004C5491"/>
    <w:rsid w:val="004D1FED"/>
    <w:rsid w:val="00502F80"/>
    <w:rsid w:val="00514E5A"/>
    <w:rsid w:val="005209F0"/>
    <w:rsid w:val="0055241E"/>
    <w:rsid w:val="00553013"/>
    <w:rsid w:val="00567A4E"/>
    <w:rsid w:val="00573DA1"/>
    <w:rsid w:val="00583B37"/>
    <w:rsid w:val="005A3EC7"/>
    <w:rsid w:val="005B2C8B"/>
    <w:rsid w:val="005C79FB"/>
    <w:rsid w:val="005D703B"/>
    <w:rsid w:val="005F13AC"/>
    <w:rsid w:val="005F1419"/>
    <w:rsid w:val="006274C4"/>
    <w:rsid w:val="00637A31"/>
    <w:rsid w:val="0067095E"/>
    <w:rsid w:val="00685C51"/>
    <w:rsid w:val="006C10D5"/>
    <w:rsid w:val="006D7F08"/>
    <w:rsid w:val="006E0C08"/>
    <w:rsid w:val="006F098B"/>
    <w:rsid w:val="00721CE1"/>
    <w:rsid w:val="00743E62"/>
    <w:rsid w:val="00761814"/>
    <w:rsid w:val="00795A85"/>
    <w:rsid w:val="007A4446"/>
    <w:rsid w:val="007B67C1"/>
    <w:rsid w:val="007C0C59"/>
    <w:rsid w:val="007E2E11"/>
    <w:rsid w:val="007F250A"/>
    <w:rsid w:val="00804636"/>
    <w:rsid w:val="00810C4B"/>
    <w:rsid w:val="00830AC2"/>
    <w:rsid w:val="00831E35"/>
    <w:rsid w:val="00834145"/>
    <w:rsid w:val="00855351"/>
    <w:rsid w:val="00865700"/>
    <w:rsid w:val="008662EE"/>
    <w:rsid w:val="00871423"/>
    <w:rsid w:val="008830C1"/>
    <w:rsid w:val="008C192D"/>
    <w:rsid w:val="008C24A8"/>
    <w:rsid w:val="008F203D"/>
    <w:rsid w:val="00937430"/>
    <w:rsid w:val="00946901"/>
    <w:rsid w:val="0095193C"/>
    <w:rsid w:val="00953D8E"/>
    <w:rsid w:val="00964662"/>
    <w:rsid w:val="009901D9"/>
    <w:rsid w:val="00996BCC"/>
    <w:rsid w:val="009B0969"/>
    <w:rsid w:val="009D2FFD"/>
    <w:rsid w:val="009F44A3"/>
    <w:rsid w:val="009F4B1C"/>
    <w:rsid w:val="009F594F"/>
    <w:rsid w:val="00A12864"/>
    <w:rsid w:val="00A16AF0"/>
    <w:rsid w:val="00A371E7"/>
    <w:rsid w:val="00A37CD8"/>
    <w:rsid w:val="00A57B47"/>
    <w:rsid w:val="00A615F7"/>
    <w:rsid w:val="00A76B89"/>
    <w:rsid w:val="00A84541"/>
    <w:rsid w:val="00A93945"/>
    <w:rsid w:val="00AC759A"/>
    <w:rsid w:val="00AE0D88"/>
    <w:rsid w:val="00AE1E9E"/>
    <w:rsid w:val="00B02BAA"/>
    <w:rsid w:val="00B03A96"/>
    <w:rsid w:val="00B04585"/>
    <w:rsid w:val="00B128CA"/>
    <w:rsid w:val="00B23B50"/>
    <w:rsid w:val="00B30231"/>
    <w:rsid w:val="00B43568"/>
    <w:rsid w:val="00B54D7A"/>
    <w:rsid w:val="00B54FC2"/>
    <w:rsid w:val="00B9056D"/>
    <w:rsid w:val="00B92D4C"/>
    <w:rsid w:val="00BE5521"/>
    <w:rsid w:val="00BF3512"/>
    <w:rsid w:val="00BF48A7"/>
    <w:rsid w:val="00C0595E"/>
    <w:rsid w:val="00C21243"/>
    <w:rsid w:val="00C37DA2"/>
    <w:rsid w:val="00C50A9F"/>
    <w:rsid w:val="00C862A8"/>
    <w:rsid w:val="00C9671F"/>
    <w:rsid w:val="00CB455E"/>
    <w:rsid w:val="00CE3592"/>
    <w:rsid w:val="00CE67CB"/>
    <w:rsid w:val="00CF1877"/>
    <w:rsid w:val="00D22E3B"/>
    <w:rsid w:val="00D27DAE"/>
    <w:rsid w:val="00D51DEF"/>
    <w:rsid w:val="00D81BB7"/>
    <w:rsid w:val="00D82013"/>
    <w:rsid w:val="00D8558B"/>
    <w:rsid w:val="00DA46C1"/>
    <w:rsid w:val="00DB0E3F"/>
    <w:rsid w:val="00DB6266"/>
    <w:rsid w:val="00DE4A0A"/>
    <w:rsid w:val="00E06A6A"/>
    <w:rsid w:val="00E36CAB"/>
    <w:rsid w:val="00E45A61"/>
    <w:rsid w:val="00E64020"/>
    <w:rsid w:val="00ED4D90"/>
    <w:rsid w:val="00EF2107"/>
    <w:rsid w:val="00F04B67"/>
    <w:rsid w:val="00F45015"/>
    <w:rsid w:val="00F4686D"/>
    <w:rsid w:val="00F72DEE"/>
    <w:rsid w:val="00F937B8"/>
    <w:rsid w:val="00FA1F4B"/>
    <w:rsid w:val="00FB7FA2"/>
    <w:rsid w:val="00FD3F84"/>
    <w:rsid w:val="00FD4FD3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14509"/>
  <w15:docId w15:val="{8676A819-68A4-42E5-8BB3-C318A0A0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17F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2A517F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2A517F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2A517F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2A517F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A517F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2A517F"/>
    <w:pPr>
      <w:suppressAutoHyphens/>
      <w:spacing w:line="336" w:lineRule="auto"/>
      <w:jc w:val="center"/>
    </w:pPr>
  </w:style>
  <w:style w:type="paragraph" w:styleId="a5">
    <w:name w:val="footer"/>
    <w:basedOn w:val="a"/>
    <w:rsid w:val="002A517F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A517F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2A517F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2A517F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2A517F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2A517F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2A517F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2A517F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rsid w:val="002A517F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rsid w:val="002A517F"/>
    <w:pPr>
      <w:suppressAutoHyphens/>
    </w:pPr>
    <w:rPr>
      <w:noProof/>
    </w:rPr>
  </w:style>
  <w:style w:type="paragraph" w:styleId="ae">
    <w:name w:val="annotation text"/>
    <w:basedOn w:val="a"/>
    <w:semiHidden/>
    <w:rsid w:val="002A517F"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55241E"/>
    <w:rPr>
      <w:rFonts w:ascii="ISOCPEUR" w:hAnsi="ISOCPEUR"/>
      <w:i/>
      <w:sz w:val="28"/>
      <w:lang w:val="uk-UA"/>
    </w:rPr>
  </w:style>
  <w:style w:type="table" w:styleId="af">
    <w:name w:val="Table Grid"/>
    <w:basedOn w:val="a1"/>
    <w:uiPriority w:val="59"/>
    <w:rsid w:val="00B54FC2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3FAF2-E03D-47D7-8FFF-769A6877B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4D9A23-A9DB-43CE-8D7B-E329BECD3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8D34B-E266-41F3-8F43-163EEADF7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B61869-8941-400C-9078-6641382AC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46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Goy Maxim</cp:lastModifiedBy>
  <cp:revision>19</cp:revision>
  <cp:lastPrinted>2023-06-03T16:45:00Z</cp:lastPrinted>
  <dcterms:created xsi:type="dcterms:W3CDTF">2021-06-10T00:52:00Z</dcterms:created>
  <dcterms:modified xsi:type="dcterms:W3CDTF">2023-06-06T22:17:00Z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